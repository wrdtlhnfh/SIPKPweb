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436D9" w14:textId="77777777" w:rsidR="00CC766C" w:rsidRDefault="00CC766C" w:rsidP="00CC766C">
      <w:bookmarkStart w:id="0" w:name="_GoBack"/>
      <w:bookmarkEnd w:id="0"/>
    </w:p>
    <w:p w14:paraId="3D390D15" w14:textId="77777777" w:rsidR="00CC766C" w:rsidRPr="00CC766C" w:rsidRDefault="00CC766C" w:rsidP="00CC766C">
      <w:pPr>
        <w:spacing w:line="360" w:lineRule="auto"/>
        <w:jc w:val="center"/>
        <w:rPr>
          <w:b/>
          <w:sz w:val="28"/>
        </w:rPr>
      </w:pPr>
      <w:r w:rsidRPr="00CC766C">
        <w:rPr>
          <w:b/>
          <w:sz w:val="28"/>
        </w:rPr>
        <w:t>TANDA TERIMA</w:t>
      </w:r>
    </w:p>
    <w:p w14:paraId="50B7A7FC" w14:textId="77777777" w:rsidR="00CC766C" w:rsidRPr="00CC766C" w:rsidRDefault="00CC766C" w:rsidP="00CC766C">
      <w:pPr>
        <w:spacing w:line="360" w:lineRule="auto"/>
        <w:jc w:val="center"/>
        <w:rPr>
          <w:b/>
          <w:sz w:val="28"/>
        </w:rPr>
      </w:pPr>
      <w:r w:rsidRPr="00CC766C">
        <w:rPr>
          <w:b/>
          <w:sz w:val="28"/>
        </w:rPr>
        <w:t>LAPORAN KERJA PRAKTEK MAHASISWA</w:t>
      </w:r>
    </w:p>
    <w:p w14:paraId="30B441B8" w14:textId="77777777" w:rsidR="00CC766C" w:rsidRPr="00CC766C" w:rsidRDefault="00CC766C" w:rsidP="00CC766C">
      <w:pPr>
        <w:spacing w:line="360" w:lineRule="auto"/>
        <w:jc w:val="center"/>
        <w:rPr>
          <w:b/>
          <w:sz w:val="28"/>
        </w:rPr>
      </w:pPr>
      <w:r w:rsidRPr="00CC766C">
        <w:rPr>
          <w:b/>
          <w:sz w:val="28"/>
        </w:rPr>
        <w:t>DI PERPUSTAKAAN JURUSAN SISTEM INFORMASI UNAND</w:t>
      </w:r>
    </w:p>
    <w:p w14:paraId="0E49FB26" w14:textId="77777777" w:rsidR="00CC766C" w:rsidRDefault="00CC766C" w:rsidP="00CC766C">
      <w:pPr>
        <w:spacing w:line="360" w:lineRule="auto"/>
      </w:pPr>
    </w:p>
    <w:p w14:paraId="4734A956" w14:textId="77777777" w:rsidR="00CC766C" w:rsidRDefault="00CC766C" w:rsidP="00CC766C">
      <w:pPr>
        <w:spacing w:line="360" w:lineRule="auto"/>
      </w:pPr>
      <w:r>
        <w:t>Telah diterima satu eksemplar Laporan Kerja Praktek Mahasiswa: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695"/>
      </w:tblGrid>
      <w:tr w:rsidR="00CC766C" w14:paraId="042869FD" w14:textId="77777777" w:rsidTr="00CC766C">
        <w:tc>
          <w:tcPr>
            <w:tcW w:w="3595" w:type="dxa"/>
          </w:tcPr>
          <w:p w14:paraId="4A511B7D" w14:textId="77777777" w:rsidR="00CC766C" w:rsidRDefault="00CC766C" w:rsidP="00CC766C">
            <w:pPr>
              <w:spacing w:line="360" w:lineRule="auto"/>
            </w:pPr>
            <w:r>
              <w:t>Nama</w:t>
            </w:r>
          </w:p>
        </w:tc>
        <w:tc>
          <w:tcPr>
            <w:tcW w:w="4695" w:type="dxa"/>
          </w:tcPr>
          <w:p w14:paraId="24985CAF" w14:textId="77777777" w:rsidR="00CC766C" w:rsidRDefault="00CC766C" w:rsidP="00CC766C">
            <w:pPr>
              <w:spacing w:line="360" w:lineRule="auto"/>
            </w:pPr>
          </w:p>
        </w:tc>
      </w:tr>
      <w:tr w:rsidR="00CC766C" w14:paraId="5B9EEEAE" w14:textId="77777777" w:rsidTr="00CC766C">
        <w:tc>
          <w:tcPr>
            <w:tcW w:w="3595" w:type="dxa"/>
          </w:tcPr>
          <w:p w14:paraId="1D76BC2B" w14:textId="77777777" w:rsidR="00CC766C" w:rsidRDefault="00CC766C" w:rsidP="00CC766C">
            <w:pPr>
              <w:spacing w:line="360" w:lineRule="auto"/>
            </w:pPr>
            <w:r>
              <w:t>NIM</w:t>
            </w:r>
          </w:p>
        </w:tc>
        <w:tc>
          <w:tcPr>
            <w:tcW w:w="4695" w:type="dxa"/>
          </w:tcPr>
          <w:p w14:paraId="6F1D8C5E" w14:textId="77777777" w:rsidR="00CC766C" w:rsidRDefault="00CC766C" w:rsidP="00CC766C">
            <w:pPr>
              <w:spacing w:line="360" w:lineRule="auto"/>
            </w:pPr>
          </w:p>
        </w:tc>
      </w:tr>
    </w:tbl>
    <w:p w14:paraId="7B375EDA" w14:textId="77777777" w:rsidR="00CC766C" w:rsidRDefault="00CC766C" w:rsidP="00CC766C">
      <w:pPr>
        <w:spacing w:line="360" w:lineRule="auto"/>
      </w:pPr>
    </w:p>
    <w:p w14:paraId="163EC2A4" w14:textId="77777777" w:rsidR="00CC766C" w:rsidRDefault="00CC766C" w:rsidP="00CC766C">
      <w:pPr>
        <w:spacing w:line="360" w:lineRule="auto"/>
      </w:pPr>
      <w:r>
        <w:t>Jurusan  Sistem Informasi, Fakultas Teknologi Informasi, Universitas Andalas, yang telah melaksanakan Kerja Praktek (KP) dari tanggal .............................................................. sampai tanggal ................................................................. di:</w:t>
      </w:r>
    </w:p>
    <w:p w14:paraId="00BDC15C" w14:textId="77777777" w:rsidR="00CC766C" w:rsidRDefault="00CC766C" w:rsidP="00CC766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695"/>
      </w:tblGrid>
      <w:tr w:rsidR="00CC766C" w14:paraId="6C703D2F" w14:textId="77777777" w:rsidTr="00CC766C">
        <w:tc>
          <w:tcPr>
            <w:tcW w:w="3595" w:type="dxa"/>
          </w:tcPr>
          <w:p w14:paraId="0AAF873E" w14:textId="77777777" w:rsidR="00CC766C" w:rsidRDefault="00CC766C" w:rsidP="00CC766C">
            <w:pPr>
              <w:spacing w:line="360" w:lineRule="auto"/>
            </w:pPr>
            <w:r>
              <w:t>Nama Instansi/Perusahaan</w:t>
            </w:r>
          </w:p>
        </w:tc>
        <w:tc>
          <w:tcPr>
            <w:tcW w:w="4695" w:type="dxa"/>
          </w:tcPr>
          <w:p w14:paraId="0AE41E6F" w14:textId="77777777" w:rsidR="00CC766C" w:rsidRDefault="00CC766C" w:rsidP="00CC766C">
            <w:pPr>
              <w:spacing w:line="360" w:lineRule="auto"/>
            </w:pPr>
          </w:p>
        </w:tc>
      </w:tr>
      <w:tr w:rsidR="00CC766C" w14:paraId="0615AA2A" w14:textId="77777777" w:rsidTr="00CC766C">
        <w:trPr>
          <w:trHeight w:val="1101"/>
        </w:trPr>
        <w:tc>
          <w:tcPr>
            <w:tcW w:w="3595" w:type="dxa"/>
          </w:tcPr>
          <w:p w14:paraId="28E826C1" w14:textId="77777777" w:rsidR="00CC766C" w:rsidRDefault="00CC766C" w:rsidP="00CC766C">
            <w:pPr>
              <w:spacing w:line="360" w:lineRule="auto"/>
            </w:pPr>
            <w:r>
              <w:t>Alamat</w:t>
            </w:r>
          </w:p>
        </w:tc>
        <w:tc>
          <w:tcPr>
            <w:tcW w:w="4695" w:type="dxa"/>
          </w:tcPr>
          <w:p w14:paraId="6D2380EB" w14:textId="77777777" w:rsidR="00CC766C" w:rsidRDefault="00CC766C" w:rsidP="00CC766C">
            <w:pPr>
              <w:spacing w:line="360" w:lineRule="auto"/>
            </w:pPr>
          </w:p>
        </w:tc>
      </w:tr>
      <w:tr w:rsidR="00CC766C" w14:paraId="4FD1952D" w14:textId="77777777" w:rsidTr="00CC766C">
        <w:tc>
          <w:tcPr>
            <w:tcW w:w="3595" w:type="dxa"/>
          </w:tcPr>
          <w:p w14:paraId="082DCB3A" w14:textId="77777777" w:rsidR="00CC766C" w:rsidRDefault="00CC766C" w:rsidP="00CC766C">
            <w:pPr>
              <w:spacing w:line="360" w:lineRule="auto"/>
            </w:pPr>
            <w:r>
              <w:t>Pembimbing Lapangan</w:t>
            </w:r>
          </w:p>
        </w:tc>
        <w:tc>
          <w:tcPr>
            <w:tcW w:w="4695" w:type="dxa"/>
          </w:tcPr>
          <w:p w14:paraId="5FDA2BDD" w14:textId="77777777" w:rsidR="00CC766C" w:rsidRDefault="00CC766C" w:rsidP="00CC766C">
            <w:pPr>
              <w:spacing w:line="360" w:lineRule="auto"/>
            </w:pPr>
          </w:p>
        </w:tc>
      </w:tr>
    </w:tbl>
    <w:p w14:paraId="3654BBA9" w14:textId="77777777" w:rsidR="00CC766C" w:rsidRDefault="00CC766C" w:rsidP="00CC766C">
      <w:pPr>
        <w:spacing w:line="360" w:lineRule="auto"/>
      </w:pPr>
    </w:p>
    <w:p w14:paraId="6BB013D7" w14:textId="77777777" w:rsidR="00CC766C" w:rsidRDefault="00CC766C" w:rsidP="00CC766C">
      <w:pPr>
        <w:spacing w:line="360" w:lineRule="auto"/>
      </w:pPr>
    </w:p>
    <w:p w14:paraId="5CF609F4" w14:textId="77777777" w:rsidR="00CC766C" w:rsidRDefault="00CC766C" w:rsidP="00CC766C">
      <w:pPr>
        <w:spacing w:line="360" w:lineRule="auto"/>
        <w:jc w:val="right"/>
      </w:pPr>
      <w:r>
        <w:t>........................., ……………..................... 20....</w:t>
      </w:r>
    </w:p>
    <w:p w14:paraId="65E8B060" w14:textId="77777777" w:rsidR="00CC766C" w:rsidRDefault="00CC766C" w:rsidP="00CC766C">
      <w:pPr>
        <w:spacing w:line="360" w:lineRule="auto"/>
        <w:jc w:val="right"/>
      </w:pPr>
      <w:r>
        <w:t xml:space="preserve">Petugas Perpustakaan *)    </w:t>
      </w:r>
    </w:p>
    <w:p w14:paraId="2AC351CE" w14:textId="77777777" w:rsidR="00CC766C" w:rsidRDefault="00CC766C" w:rsidP="00CC766C">
      <w:pPr>
        <w:spacing w:line="360" w:lineRule="auto"/>
        <w:jc w:val="right"/>
      </w:pPr>
    </w:p>
    <w:p w14:paraId="22261A23" w14:textId="77777777" w:rsidR="00CC766C" w:rsidRDefault="00CC766C" w:rsidP="00CC766C">
      <w:pPr>
        <w:spacing w:line="360" w:lineRule="auto"/>
        <w:jc w:val="right"/>
      </w:pPr>
    </w:p>
    <w:p w14:paraId="2AC58370" w14:textId="77777777" w:rsidR="006E40E5" w:rsidRDefault="00CC766C" w:rsidP="00CC766C">
      <w:pPr>
        <w:spacing w:line="360" w:lineRule="auto"/>
        <w:jc w:val="right"/>
      </w:pPr>
      <w:r>
        <w:t>…........................................</w:t>
      </w:r>
    </w:p>
    <w:p w14:paraId="7650278A" w14:textId="77777777" w:rsidR="00CC766C" w:rsidRDefault="00CC766C" w:rsidP="00CC766C">
      <w:pPr>
        <w:spacing w:line="360" w:lineRule="auto"/>
      </w:pPr>
    </w:p>
    <w:p w14:paraId="7C09E0C0" w14:textId="77777777" w:rsidR="00CC766C" w:rsidRDefault="00CC766C" w:rsidP="00CC766C">
      <w:pPr>
        <w:spacing w:line="360" w:lineRule="auto"/>
      </w:pPr>
    </w:p>
    <w:p w14:paraId="22001D43" w14:textId="77777777" w:rsidR="00ED1ECB" w:rsidRDefault="00CC766C" w:rsidP="00CC766C">
      <w:pPr>
        <w:spacing w:line="360" w:lineRule="auto"/>
        <w:rPr>
          <w:i/>
          <w:sz w:val="20"/>
        </w:rPr>
      </w:pPr>
      <w:r w:rsidRPr="00CC766C">
        <w:rPr>
          <w:i/>
          <w:sz w:val="20"/>
        </w:rPr>
        <w:t xml:space="preserve">*) </w:t>
      </w:r>
      <w:r w:rsidR="00ED1ECB">
        <w:rPr>
          <w:i/>
          <w:sz w:val="20"/>
        </w:rPr>
        <w:tab/>
        <w:t>H</w:t>
      </w:r>
      <w:r w:rsidRPr="00CC766C">
        <w:rPr>
          <w:i/>
          <w:sz w:val="20"/>
        </w:rPr>
        <w:t>arus menggunakan stempel perpustakaan</w:t>
      </w:r>
    </w:p>
    <w:p w14:paraId="796F6263" w14:textId="77777777" w:rsidR="00ED1ECB" w:rsidRDefault="00ED1ECB" w:rsidP="00CC766C">
      <w:pPr>
        <w:spacing w:line="360" w:lineRule="auto"/>
        <w:rPr>
          <w:i/>
          <w:sz w:val="20"/>
        </w:rPr>
      </w:pPr>
      <w:r>
        <w:rPr>
          <w:i/>
          <w:sz w:val="20"/>
        </w:rPr>
        <w:tab/>
        <w:t>Rangkap 2 (untuk jurusan dan mahasiswa ybs)</w:t>
      </w:r>
    </w:p>
    <w:p w14:paraId="411E6202" w14:textId="77777777" w:rsidR="00ED1ECB" w:rsidRPr="00CC766C" w:rsidRDefault="00ED1ECB" w:rsidP="00CC766C">
      <w:pPr>
        <w:spacing w:line="360" w:lineRule="auto"/>
        <w:rPr>
          <w:i/>
          <w:sz w:val="20"/>
        </w:rPr>
      </w:pPr>
    </w:p>
    <w:sectPr w:rsidR="00ED1ECB" w:rsidRPr="00CC766C" w:rsidSect="00872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5AA3C" w14:textId="77777777" w:rsidR="00872558" w:rsidRDefault="00872558" w:rsidP="007E0EB3">
      <w:r>
        <w:separator/>
      </w:r>
    </w:p>
  </w:endnote>
  <w:endnote w:type="continuationSeparator" w:id="0">
    <w:p w14:paraId="1A237BC7" w14:textId="77777777" w:rsidR="00872558" w:rsidRDefault="00872558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6AE2B" w14:textId="77777777" w:rsidR="00872558" w:rsidRDefault="008725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0E11B" w14:textId="77777777" w:rsidR="00872558" w:rsidRDefault="0087255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497FA" w14:textId="77777777" w:rsidR="00872558" w:rsidRDefault="008725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2ABE3" w14:textId="77777777" w:rsidR="00872558" w:rsidRDefault="00872558" w:rsidP="007E0EB3">
      <w:r>
        <w:separator/>
      </w:r>
    </w:p>
  </w:footnote>
  <w:footnote w:type="continuationSeparator" w:id="0">
    <w:p w14:paraId="480DA1E6" w14:textId="77777777" w:rsidR="00872558" w:rsidRDefault="00872558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45749" w14:textId="77777777" w:rsidR="00872558" w:rsidRDefault="008725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872558" w14:paraId="675A9658" w14:textId="77777777" w:rsidTr="00872558">
      <w:tc>
        <w:tcPr>
          <w:tcW w:w="1803" w:type="dxa"/>
          <w:vAlign w:val="center"/>
        </w:tcPr>
        <w:p w14:paraId="263643D2" w14:textId="77777777" w:rsidR="00872558" w:rsidRDefault="00872558" w:rsidP="0087255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E56E54E" wp14:editId="16A7D46E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14:paraId="0AD4871D" w14:textId="77777777" w:rsidR="00872558" w:rsidRPr="004912AE" w:rsidRDefault="00872558" w:rsidP="00872558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>KEMENT</w:t>
          </w:r>
          <w:r>
            <w:rPr>
              <w:rFonts w:ascii="Times New Roman" w:hAnsi="Times New Roman" w:cs="Times New Roman"/>
              <w:sz w:val="28"/>
              <w:lang w:val="id-ID"/>
            </w:rPr>
            <w:t>E</w:t>
          </w:r>
          <w:r w:rsidRPr="007947FF">
            <w:rPr>
              <w:rFonts w:ascii="Times New Roman" w:hAnsi="Times New Roman" w:cs="Times New Roman"/>
              <w:sz w:val="28"/>
            </w:rPr>
            <w:t xml:space="preserve">RIAN PENDIDIKAN </w:t>
          </w:r>
          <w:r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14:paraId="16502360" w14:textId="77777777" w:rsidR="00872558" w:rsidRPr="007947FF" w:rsidRDefault="00872558" w:rsidP="00872558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8D3370" wp14:editId="26FB215C">
                    <wp:simplePos x="0" y="0"/>
                    <wp:positionH relativeFrom="column">
                      <wp:posOffset>4217670</wp:posOffset>
                    </wp:positionH>
                    <wp:positionV relativeFrom="paragraph">
                      <wp:posOffset>2540</wp:posOffset>
                    </wp:positionV>
                    <wp:extent cx="1252220" cy="51308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52220" cy="51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3B9FD1" w14:textId="77777777" w:rsidR="00872558" w:rsidRPr="00B64D12" w:rsidRDefault="00872558" w:rsidP="0003197B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64D12"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KP-00</w:t>
                                </w:r>
                                <w:r>
                                  <w:rPr>
                                    <w:b/>
                                    <w:outline/>
                                    <w:color w:val="000000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32.1pt;margin-top:.2pt;width:98.6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" filled="f" stroked="f">
                    <v:textbox>
                      <w:txbxContent>
                        <w:p w14:paraId="0B3B9FD1" w14:textId="77777777" w:rsidR="0003197B" w:rsidRPr="00B64D12" w:rsidRDefault="0003197B" w:rsidP="0003197B">
                          <w:pPr>
                            <w:jc w:val="center"/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64D12"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KP-00</w:t>
                          </w:r>
                          <w:r>
                            <w:rPr>
                              <w:b/>
                              <w:outline/>
                              <w:color w:val="000000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14:paraId="1B69EA6D" w14:textId="77777777" w:rsidR="00872558" w:rsidRPr="007947FF" w:rsidRDefault="00872558" w:rsidP="00872558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14:paraId="49531530" w14:textId="77777777" w:rsidR="00872558" w:rsidRPr="007947FF" w:rsidRDefault="00872558" w:rsidP="00872558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14:paraId="1360B81E" w14:textId="77777777" w:rsidR="00872558" w:rsidRPr="00E00DCA" w:rsidRDefault="00872558" w:rsidP="00872558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14:paraId="00841D09" w14:textId="77777777" w:rsidR="00872558" w:rsidRPr="00964BC0" w:rsidRDefault="00872558" w:rsidP="00872558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14:paraId="19469107" w14:textId="77777777" w:rsidR="00872558" w:rsidRDefault="0087255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FCB25" w14:textId="77777777" w:rsidR="00872558" w:rsidRDefault="008725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6C"/>
    <w:rsid w:val="0001344C"/>
    <w:rsid w:val="0003197B"/>
    <w:rsid w:val="00190F68"/>
    <w:rsid w:val="0024725F"/>
    <w:rsid w:val="002F13E0"/>
    <w:rsid w:val="00392FCC"/>
    <w:rsid w:val="00534E47"/>
    <w:rsid w:val="00561AE9"/>
    <w:rsid w:val="0056205B"/>
    <w:rsid w:val="00625A66"/>
    <w:rsid w:val="006564FB"/>
    <w:rsid w:val="006C6B21"/>
    <w:rsid w:val="006E40E5"/>
    <w:rsid w:val="00745541"/>
    <w:rsid w:val="007947FF"/>
    <w:rsid w:val="007A4D64"/>
    <w:rsid w:val="007E0EB3"/>
    <w:rsid w:val="00802A84"/>
    <w:rsid w:val="00872558"/>
    <w:rsid w:val="00964BC0"/>
    <w:rsid w:val="009A2551"/>
    <w:rsid w:val="009C4145"/>
    <w:rsid w:val="00C646CD"/>
    <w:rsid w:val="00CC766C"/>
    <w:rsid w:val="00D26F78"/>
    <w:rsid w:val="00DA3DEE"/>
    <w:rsid w:val="00E00DCA"/>
    <w:rsid w:val="00E25727"/>
    <w:rsid w:val="00E8118D"/>
    <w:rsid w:val="00ED1ECB"/>
    <w:rsid w:val="00ED49A0"/>
    <w:rsid w:val="00EE2C85"/>
    <w:rsid w:val="00EE7F9F"/>
    <w:rsid w:val="00F065F5"/>
    <w:rsid w:val="00F2737D"/>
    <w:rsid w:val="00F83B15"/>
    <w:rsid w:val="00F90DA3"/>
    <w:rsid w:val="00FB1D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980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\CloudStorage\OwnCloud\KP\Kop Surat Jurusan SI.dotx</Template>
  <TotalTime>21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Husnil Kamil</cp:lastModifiedBy>
  <cp:revision>6</cp:revision>
  <cp:lastPrinted>2013-01-17T05:24:00Z</cp:lastPrinted>
  <dcterms:created xsi:type="dcterms:W3CDTF">2013-08-29T02:55:00Z</dcterms:created>
  <dcterms:modified xsi:type="dcterms:W3CDTF">2013-12-18T02:55:00Z</dcterms:modified>
</cp:coreProperties>
</file>