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63E94" w14:textId="77777777" w:rsidR="009E74E1" w:rsidRPr="009E74E1" w:rsidRDefault="009E74E1" w:rsidP="009E74E1">
      <w:pPr>
        <w:jc w:val="center"/>
        <w:rPr>
          <w:b/>
          <w:sz w:val="28"/>
        </w:rPr>
      </w:pPr>
      <w:bookmarkStart w:id="0" w:name="_GoBack"/>
      <w:bookmarkEnd w:id="0"/>
      <w:r w:rsidRPr="009E74E1">
        <w:rPr>
          <w:b/>
          <w:sz w:val="28"/>
        </w:rPr>
        <w:t>ABSENSI  SEMINAR  KERJA  PRAKTEK</w:t>
      </w:r>
    </w:p>
    <w:p w14:paraId="0D8BB82B" w14:textId="77777777" w:rsidR="009E74E1" w:rsidRDefault="009E74E1" w:rsidP="009E74E1"/>
    <w:p w14:paraId="4424FB99" w14:textId="77777777" w:rsidR="009E74E1" w:rsidRDefault="009E74E1" w:rsidP="009E74E1">
      <w:pPr>
        <w:tabs>
          <w:tab w:val="left" w:pos="2880"/>
        </w:tabs>
      </w:pPr>
      <w:r>
        <w:t>Hari / Tanggal</w:t>
      </w:r>
      <w:r>
        <w:tab/>
        <w:t>:  …………………………………………………</w:t>
      </w:r>
    </w:p>
    <w:p w14:paraId="59D4FC57" w14:textId="77777777" w:rsidR="009E74E1" w:rsidRDefault="009E74E1" w:rsidP="009E74E1">
      <w:pPr>
        <w:tabs>
          <w:tab w:val="left" w:pos="2880"/>
        </w:tabs>
      </w:pPr>
      <w:r>
        <w:t>Nama Pemakalah</w:t>
      </w:r>
      <w:r>
        <w:tab/>
        <w:t>:  …………………………………………………</w:t>
      </w:r>
    </w:p>
    <w:p w14:paraId="5AE174B0" w14:textId="77777777" w:rsidR="009E74E1" w:rsidRDefault="009E74E1" w:rsidP="009E74E1">
      <w:pPr>
        <w:tabs>
          <w:tab w:val="left" w:pos="2880"/>
        </w:tabs>
      </w:pPr>
      <w:r>
        <w:t>NIM</w:t>
      </w:r>
      <w:r>
        <w:tab/>
        <w:t>:  …………………………………………………</w:t>
      </w:r>
    </w:p>
    <w:p w14:paraId="16467109" w14:textId="77777777" w:rsidR="009E74E1" w:rsidRDefault="009E74E1" w:rsidP="009E74E1">
      <w:pPr>
        <w:tabs>
          <w:tab w:val="left" w:pos="2880"/>
        </w:tabs>
      </w:pPr>
      <w:r>
        <w:t>Judul Laporan KP</w:t>
      </w:r>
      <w:r>
        <w:tab/>
        <w:t>:  …………………………………………………</w:t>
      </w:r>
    </w:p>
    <w:p w14:paraId="276B2BBB" w14:textId="77777777" w:rsidR="009E74E1" w:rsidRDefault="009E74E1" w:rsidP="009E74E1">
      <w:pPr>
        <w:tabs>
          <w:tab w:val="left" w:pos="2880"/>
        </w:tabs>
      </w:pPr>
      <w:r>
        <w:tab/>
        <w:t xml:space="preserve">   …………………………………………………</w:t>
      </w:r>
    </w:p>
    <w:p w14:paraId="55796705" w14:textId="77777777" w:rsidR="009E74E1" w:rsidRDefault="009E74E1" w:rsidP="009E74E1">
      <w:pPr>
        <w:tabs>
          <w:tab w:val="left" w:pos="2880"/>
        </w:tabs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3882"/>
        <w:gridCol w:w="1370"/>
        <w:gridCol w:w="2367"/>
      </w:tblGrid>
      <w:tr w:rsidR="009E74E1" w:rsidRPr="009E74E1" w14:paraId="01E2E0F9" w14:textId="77777777" w:rsidTr="009E74E1">
        <w:trPr>
          <w:trHeight w:val="773"/>
        </w:trPr>
        <w:tc>
          <w:tcPr>
            <w:tcW w:w="574" w:type="dxa"/>
            <w:shd w:val="pct20" w:color="auto" w:fill="FFFFFF"/>
            <w:vAlign w:val="center"/>
          </w:tcPr>
          <w:p w14:paraId="2D720C99" w14:textId="77777777" w:rsidR="009E74E1" w:rsidRPr="009E74E1" w:rsidRDefault="009E74E1" w:rsidP="009E74E1">
            <w:r w:rsidRPr="009E74E1">
              <w:t>No</w:t>
            </w:r>
          </w:p>
        </w:tc>
        <w:tc>
          <w:tcPr>
            <w:tcW w:w="3882" w:type="dxa"/>
            <w:shd w:val="pct20" w:color="auto" w:fill="FFFFFF"/>
            <w:vAlign w:val="center"/>
          </w:tcPr>
          <w:p w14:paraId="0B5A2500" w14:textId="77777777" w:rsidR="009E74E1" w:rsidRPr="009E74E1" w:rsidRDefault="009E74E1" w:rsidP="009E74E1">
            <w:r w:rsidRPr="009E74E1">
              <w:t>Nama</w:t>
            </w:r>
          </w:p>
        </w:tc>
        <w:tc>
          <w:tcPr>
            <w:tcW w:w="1370" w:type="dxa"/>
            <w:shd w:val="pct20" w:color="auto" w:fill="FFFFFF"/>
            <w:vAlign w:val="center"/>
          </w:tcPr>
          <w:p w14:paraId="1C4A1531" w14:textId="77777777" w:rsidR="009E74E1" w:rsidRPr="009E74E1" w:rsidRDefault="009E74E1" w:rsidP="009E74E1">
            <w:r w:rsidRPr="009E74E1">
              <w:t>NIM</w:t>
            </w:r>
          </w:p>
        </w:tc>
        <w:tc>
          <w:tcPr>
            <w:tcW w:w="2367" w:type="dxa"/>
            <w:shd w:val="pct20" w:color="auto" w:fill="FFFFFF"/>
            <w:vAlign w:val="center"/>
          </w:tcPr>
          <w:p w14:paraId="611BC85F" w14:textId="77777777" w:rsidR="009E74E1" w:rsidRPr="009E74E1" w:rsidRDefault="009E74E1" w:rsidP="009E74E1">
            <w:r w:rsidRPr="009E74E1">
              <w:t>Tanda Tangan</w:t>
            </w:r>
          </w:p>
        </w:tc>
      </w:tr>
      <w:tr w:rsidR="009E74E1" w:rsidRPr="009E74E1" w14:paraId="423A0D09" w14:textId="77777777" w:rsidTr="009E74E1">
        <w:trPr>
          <w:trHeight w:val="350"/>
        </w:trPr>
        <w:tc>
          <w:tcPr>
            <w:tcW w:w="574" w:type="dxa"/>
          </w:tcPr>
          <w:p w14:paraId="77DD589E" w14:textId="77777777" w:rsidR="009E74E1" w:rsidRPr="009E74E1" w:rsidRDefault="009E74E1" w:rsidP="009E74E1">
            <w:r w:rsidRPr="009E74E1">
              <w:t>1.</w:t>
            </w:r>
          </w:p>
        </w:tc>
        <w:tc>
          <w:tcPr>
            <w:tcW w:w="3882" w:type="dxa"/>
          </w:tcPr>
          <w:p w14:paraId="019D8D08" w14:textId="77777777" w:rsidR="009E74E1" w:rsidRPr="009E74E1" w:rsidRDefault="009E74E1" w:rsidP="009E74E1"/>
        </w:tc>
        <w:tc>
          <w:tcPr>
            <w:tcW w:w="1370" w:type="dxa"/>
          </w:tcPr>
          <w:p w14:paraId="1438180B" w14:textId="77777777" w:rsidR="009E74E1" w:rsidRPr="009E74E1" w:rsidRDefault="009E74E1" w:rsidP="009E74E1"/>
        </w:tc>
        <w:tc>
          <w:tcPr>
            <w:tcW w:w="2367" w:type="dxa"/>
          </w:tcPr>
          <w:p w14:paraId="46FF10F3" w14:textId="77777777" w:rsidR="009E74E1" w:rsidRPr="009E74E1" w:rsidRDefault="009E74E1" w:rsidP="009E74E1">
            <w:r w:rsidRPr="009E74E1">
              <w:t>1.</w:t>
            </w:r>
          </w:p>
        </w:tc>
      </w:tr>
      <w:tr w:rsidR="009E74E1" w:rsidRPr="009E74E1" w14:paraId="67DB55CD" w14:textId="77777777" w:rsidTr="009E74E1">
        <w:trPr>
          <w:trHeight w:val="350"/>
        </w:trPr>
        <w:tc>
          <w:tcPr>
            <w:tcW w:w="574" w:type="dxa"/>
          </w:tcPr>
          <w:p w14:paraId="4812F0D4" w14:textId="77777777" w:rsidR="009E74E1" w:rsidRPr="009E74E1" w:rsidRDefault="009E74E1" w:rsidP="009E74E1">
            <w:r w:rsidRPr="009E74E1">
              <w:t>2.</w:t>
            </w:r>
          </w:p>
        </w:tc>
        <w:tc>
          <w:tcPr>
            <w:tcW w:w="3882" w:type="dxa"/>
          </w:tcPr>
          <w:p w14:paraId="19ADD7B3" w14:textId="77777777" w:rsidR="009E74E1" w:rsidRPr="009E74E1" w:rsidRDefault="009E74E1" w:rsidP="009E74E1"/>
        </w:tc>
        <w:tc>
          <w:tcPr>
            <w:tcW w:w="1370" w:type="dxa"/>
          </w:tcPr>
          <w:p w14:paraId="3D38A9F8" w14:textId="77777777" w:rsidR="009E74E1" w:rsidRPr="009E74E1" w:rsidRDefault="009E74E1" w:rsidP="009E74E1"/>
        </w:tc>
        <w:tc>
          <w:tcPr>
            <w:tcW w:w="2367" w:type="dxa"/>
          </w:tcPr>
          <w:p w14:paraId="41DD74EC" w14:textId="77777777" w:rsidR="009E74E1" w:rsidRPr="009E74E1" w:rsidRDefault="009E74E1" w:rsidP="009E74E1">
            <w:r w:rsidRPr="009E74E1">
              <w:t xml:space="preserve">                  2.</w:t>
            </w:r>
          </w:p>
        </w:tc>
      </w:tr>
      <w:tr w:rsidR="009E74E1" w:rsidRPr="009E74E1" w14:paraId="64D7904C" w14:textId="77777777" w:rsidTr="009E74E1">
        <w:trPr>
          <w:trHeight w:val="350"/>
        </w:trPr>
        <w:tc>
          <w:tcPr>
            <w:tcW w:w="574" w:type="dxa"/>
          </w:tcPr>
          <w:p w14:paraId="64779208" w14:textId="77777777" w:rsidR="009E74E1" w:rsidRPr="009E74E1" w:rsidRDefault="009E74E1" w:rsidP="009E74E1">
            <w:r w:rsidRPr="009E74E1">
              <w:t>3.</w:t>
            </w:r>
          </w:p>
        </w:tc>
        <w:tc>
          <w:tcPr>
            <w:tcW w:w="3882" w:type="dxa"/>
          </w:tcPr>
          <w:p w14:paraId="5A2A20B6" w14:textId="77777777" w:rsidR="009E74E1" w:rsidRPr="009E74E1" w:rsidRDefault="009E74E1" w:rsidP="009E74E1"/>
        </w:tc>
        <w:tc>
          <w:tcPr>
            <w:tcW w:w="1370" w:type="dxa"/>
          </w:tcPr>
          <w:p w14:paraId="1D35BDDC" w14:textId="77777777" w:rsidR="009E74E1" w:rsidRPr="009E74E1" w:rsidRDefault="009E74E1" w:rsidP="009E74E1"/>
        </w:tc>
        <w:tc>
          <w:tcPr>
            <w:tcW w:w="2367" w:type="dxa"/>
          </w:tcPr>
          <w:p w14:paraId="31C16F4C" w14:textId="77777777" w:rsidR="009E74E1" w:rsidRPr="009E74E1" w:rsidRDefault="009E74E1" w:rsidP="009E74E1">
            <w:r w:rsidRPr="009E74E1">
              <w:t>3.</w:t>
            </w:r>
          </w:p>
        </w:tc>
      </w:tr>
      <w:tr w:rsidR="009E74E1" w:rsidRPr="009E74E1" w14:paraId="575E9DA8" w14:textId="77777777" w:rsidTr="009E74E1">
        <w:trPr>
          <w:trHeight w:val="350"/>
        </w:trPr>
        <w:tc>
          <w:tcPr>
            <w:tcW w:w="574" w:type="dxa"/>
          </w:tcPr>
          <w:p w14:paraId="3CC79DB5" w14:textId="77777777" w:rsidR="009E74E1" w:rsidRPr="009E74E1" w:rsidRDefault="009E74E1" w:rsidP="009E74E1">
            <w:r w:rsidRPr="009E74E1">
              <w:t>4.</w:t>
            </w:r>
          </w:p>
        </w:tc>
        <w:tc>
          <w:tcPr>
            <w:tcW w:w="3882" w:type="dxa"/>
          </w:tcPr>
          <w:p w14:paraId="50FA0A62" w14:textId="77777777" w:rsidR="009E74E1" w:rsidRPr="009E74E1" w:rsidRDefault="009E74E1" w:rsidP="009E74E1"/>
        </w:tc>
        <w:tc>
          <w:tcPr>
            <w:tcW w:w="1370" w:type="dxa"/>
          </w:tcPr>
          <w:p w14:paraId="236D4571" w14:textId="77777777" w:rsidR="009E74E1" w:rsidRPr="009E74E1" w:rsidRDefault="009E74E1" w:rsidP="009E74E1"/>
        </w:tc>
        <w:tc>
          <w:tcPr>
            <w:tcW w:w="2367" w:type="dxa"/>
          </w:tcPr>
          <w:p w14:paraId="320DD2D9" w14:textId="77777777" w:rsidR="009E74E1" w:rsidRPr="009E74E1" w:rsidRDefault="009E74E1" w:rsidP="009E74E1">
            <w:r w:rsidRPr="009E74E1">
              <w:t xml:space="preserve">                   4.</w:t>
            </w:r>
          </w:p>
        </w:tc>
      </w:tr>
      <w:tr w:rsidR="009E74E1" w:rsidRPr="009E74E1" w14:paraId="020C00FF" w14:textId="77777777" w:rsidTr="009E74E1">
        <w:trPr>
          <w:trHeight w:val="350"/>
        </w:trPr>
        <w:tc>
          <w:tcPr>
            <w:tcW w:w="574" w:type="dxa"/>
          </w:tcPr>
          <w:p w14:paraId="63D3132A" w14:textId="77777777" w:rsidR="009E74E1" w:rsidRPr="009E74E1" w:rsidRDefault="009E74E1" w:rsidP="009E74E1">
            <w:r w:rsidRPr="009E74E1">
              <w:t>5.</w:t>
            </w:r>
          </w:p>
        </w:tc>
        <w:tc>
          <w:tcPr>
            <w:tcW w:w="3882" w:type="dxa"/>
          </w:tcPr>
          <w:p w14:paraId="339329FF" w14:textId="77777777" w:rsidR="009E74E1" w:rsidRPr="009E74E1" w:rsidRDefault="009E74E1" w:rsidP="009E74E1"/>
        </w:tc>
        <w:tc>
          <w:tcPr>
            <w:tcW w:w="1370" w:type="dxa"/>
          </w:tcPr>
          <w:p w14:paraId="2FBED927" w14:textId="77777777" w:rsidR="009E74E1" w:rsidRPr="009E74E1" w:rsidRDefault="009E74E1" w:rsidP="009E74E1"/>
        </w:tc>
        <w:tc>
          <w:tcPr>
            <w:tcW w:w="2367" w:type="dxa"/>
          </w:tcPr>
          <w:p w14:paraId="479D8BE1" w14:textId="77777777" w:rsidR="009E74E1" w:rsidRPr="009E74E1" w:rsidRDefault="009E74E1" w:rsidP="009E74E1">
            <w:r w:rsidRPr="009E74E1">
              <w:t>5.</w:t>
            </w:r>
          </w:p>
        </w:tc>
      </w:tr>
      <w:tr w:rsidR="009E74E1" w:rsidRPr="009E74E1" w14:paraId="62A6B4EA" w14:textId="77777777" w:rsidTr="009E74E1">
        <w:trPr>
          <w:trHeight w:val="350"/>
        </w:trPr>
        <w:tc>
          <w:tcPr>
            <w:tcW w:w="574" w:type="dxa"/>
          </w:tcPr>
          <w:p w14:paraId="218EEA57" w14:textId="77777777" w:rsidR="009E74E1" w:rsidRPr="009E74E1" w:rsidRDefault="009E74E1" w:rsidP="009E74E1">
            <w:r w:rsidRPr="009E74E1">
              <w:t>6.</w:t>
            </w:r>
          </w:p>
        </w:tc>
        <w:tc>
          <w:tcPr>
            <w:tcW w:w="3882" w:type="dxa"/>
          </w:tcPr>
          <w:p w14:paraId="02C0CBD3" w14:textId="77777777" w:rsidR="009E74E1" w:rsidRPr="009E74E1" w:rsidRDefault="009E74E1" w:rsidP="009E74E1"/>
        </w:tc>
        <w:tc>
          <w:tcPr>
            <w:tcW w:w="1370" w:type="dxa"/>
          </w:tcPr>
          <w:p w14:paraId="39581B52" w14:textId="77777777" w:rsidR="009E74E1" w:rsidRPr="009E74E1" w:rsidRDefault="009E74E1" w:rsidP="009E74E1"/>
        </w:tc>
        <w:tc>
          <w:tcPr>
            <w:tcW w:w="2367" w:type="dxa"/>
          </w:tcPr>
          <w:p w14:paraId="041CDF14" w14:textId="77777777" w:rsidR="009E74E1" w:rsidRPr="009E74E1" w:rsidRDefault="009E74E1" w:rsidP="009E74E1">
            <w:r w:rsidRPr="009E74E1">
              <w:t xml:space="preserve">                   6.</w:t>
            </w:r>
          </w:p>
        </w:tc>
      </w:tr>
      <w:tr w:rsidR="009E74E1" w:rsidRPr="009E74E1" w14:paraId="47EBBDCE" w14:textId="77777777" w:rsidTr="009E74E1">
        <w:trPr>
          <w:trHeight w:val="350"/>
        </w:trPr>
        <w:tc>
          <w:tcPr>
            <w:tcW w:w="574" w:type="dxa"/>
          </w:tcPr>
          <w:p w14:paraId="30776D1E" w14:textId="77777777" w:rsidR="009E74E1" w:rsidRPr="009E74E1" w:rsidRDefault="009E74E1" w:rsidP="009E74E1">
            <w:r w:rsidRPr="009E74E1">
              <w:t>7.</w:t>
            </w:r>
          </w:p>
        </w:tc>
        <w:tc>
          <w:tcPr>
            <w:tcW w:w="3882" w:type="dxa"/>
          </w:tcPr>
          <w:p w14:paraId="70A1F841" w14:textId="77777777" w:rsidR="009E74E1" w:rsidRPr="009E74E1" w:rsidRDefault="009E74E1" w:rsidP="009E74E1"/>
        </w:tc>
        <w:tc>
          <w:tcPr>
            <w:tcW w:w="1370" w:type="dxa"/>
          </w:tcPr>
          <w:p w14:paraId="10BDC615" w14:textId="77777777" w:rsidR="009E74E1" w:rsidRPr="009E74E1" w:rsidRDefault="009E74E1" w:rsidP="009E74E1"/>
        </w:tc>
        <w:tc>
          <w:tcPr>
            <w:tcW w:w="2367" w:type="dxa"/>
          </w:tcPr>
          <w:p w14:paraId="5B64DFD4" w14:textId="77777777" w:rsidR="009E74E1" w:rsidRPr="009E74E1" w:rsidRDefault="009E74E1" w:rsidP="009E74E1">
            <w:r w:rsidRPr="009E74E1">
              <w:t>7.</w:t>
            </w:r>
          </w:p>
        </w:tc>
      </w:tr>
      <w:tr w:rsidR="009E74E1" w:rsidRPr="009E74E1" w14:paraId="1839FCBA" w14:textId="77777777" w:rsidTr="009E74E1">
        <w:trPr>
          <w:trHeight w:val="350"/>
        </w:trPr>
        <w:tc>
          <w:tcPr>
            <w:tcW w:w="574" w:type="dxa"/>
          </w:tcPr>
          <w:p w14:paraId="39DD4FFE" w14:textId="77777777" w:rsidR="009E74E1" w:rsidRPr="009E74E1" w:rsidRDefault="009E74E1" w:rsidP="009E74E1">
            <w:r w:rsidRPr="009E74E1">
              <w:t>8.</w:t>
            </w:r>
          </w:p>
        </w:tc>
        <w:tc>
          <w:tcPr>
            <w:tcW w:w="3882" w:type="dxa"/>
          </w:tcPr>
          <w:p w14:paraId="7A529A0A" w14:textId="77777777" w:rsidR="009E74E1" w:rsidRPr="009E74E1" w:rsidRDefault="009E74E1" w:rsidP="009E74E1"/>
        </w:tc>
        <w:tc>
          <w:tcPr>
            <w:tcW w:w="1370" w:type="dxa"/>
          </w:tcPr>
          <w:p w14:paraId="4DEC5882" w14:textId="77777777" w:rsidR="009E74E1" w:rsidRPr="009E74E1" w:rsidRDefault="009E74E1" w:rsidP="009E74E1"/>
        </w:tc>
        <w:tc>
          <w:tcPr>
            <w:tcW w:w="2367" w:type="dxa"/>
          </w:tcPr>
          <w:p w14:paraId="7F0C5C33" w14:textId="77777777" w:rsidR="009E74E1" w:rsidRPr="009E74E1" w:rsidRDefault="009E74E1" w:rsidP="009E74E1">
            <w:r w:rsidRPr="009E74E1">
              <w:t xml:space="preserve">                   8.</w:t>
            </w:r>
          </w:p>
        </w:tc>
      </w:tr>
      <w:tr w:rsidR="009E74E1" w:rsidRPr="009E74E1" w14:paraId="46D8FE1B" w14:textId="77777777" w:rsidTr="009E74E1">
        <w:trPr>
          <w:trHeight w:val="350"/>
        </w:trPr>
        <w:tc>
          <w:tcPr>
            <w:tcW w:w="574" w:type="dxa"/>
          </w:tcPr>
          <w:p w14:paraId="03A12A24" w14:textId="77777777" w:rsidR="009E74E1" w:rsidRPr="009E74E1" w:rsidRDefault="009E74E1" w:rsidP="009E74E1">
            <w:r w:rsidRPr="009E74E1">
              <w:t>9.</w:t>
            </w:r>
          </w:p>
        </w:tc>
        <w:tc>
          <w:tcPr>
            <w:tcW w:w="3882" w:type="dxa"/>
          </w:tcPr>
          <w:p w14:paraId="58DA4DE4" w14:textId="77777777" w:rsidR="009E74E1" w:rsidRPr="009E74E1" w:rsidRDefault="009E74E1" w:rsidP="009E74E1"/>
        </w:tc>
        <w:tc>
          <w:tcPr>
            <w:tcW w:w="1370" w:type="dxa"/>
          </w:tcPr>
          <w:p w14:paraId="49EB011D" w14:textId="77777777" w:rsidR="009E74E1" w:rsidRPr="009E74E1" w:rsidRDefault="009E74E1" w:rsidP="009E74E1"/>
        </w:tc>
        <w:tc>
          <w:tcPr>
            <w:tcW w:w="2367" w:type="dxa"/>
          </w:tcPr>
          <w:p w14:paraId="579694D8" w14:textId="77777777" w:rsidR="009E74E1" w:rsidRPr="009E74E1" w:rsidRDefault="009E74E1" w:rsidP="009E74E1">
            <w:r w:rsidRPr="009E74E1">
              <w:t>9.</w:t>
            </w:r>
          </w:p>
        </w:tc>
      </w:tr>
      <w:tr w:rsidR="009E74E1" w:rsidRPr="009E74E1" w14:paraId="23CFD3E6" w14:textId="77777777" w:rsidTr="009E74E1">
        <w:trPr>
          <w:trHeight w:val="350"/>
        </w:trPr>
        <w:tc>
          <w:tcPr>
            <w:tcW w:w="574" w:type="dxa"/>
          </w:tcPr>
          <w:p w14:paraId="0D993145" w14:textId="77777777" w:rsidR="009E74E1" w:rsidRPr="009E74E1" w:rsidRDefault="009E74E1" w:rsidP="009E74E1">
            <w:r w:rsidRPr="009E74E1">
              <w:t>10.</w:t>
            </w:r>
          </w:p>
        </w:tc>
        <w:tc>
          <w:tcPr>
            <w:tcW w:w="3882" w:type="dxa"/>
          </w:tcPr>
          <w:p w14:paraId="4903E747" w14:textId="77777777" w:rsidR="009E74E1" w:rsidRPr="009E74E1" w:rsidRDefault="009E74E1" w:rsidP="009E74E1"/>
        </w:tc>
        <w:tc>
          <w:tcPr>
            <w:tcW w:w="1370" w:type="dxa"/>
          </w:tcPr>
          <w:p w14:paraId="35CC6603" w14:textId="77777777" w:rsidR="009E74E1" w:rsidRPr="009E74E1" w:rsidRDefault="009E74E1" w:rsidP="009E74E1"/>
        </w:tc>
        <w:tc>
          <w:tcPr>
            <w:tcW w:w="2367" w:type="dxa"/>
          </w:tcPr>
          <w:p w14:paraId="7D72450C" w14:textId="77777777" w:rsidR="009E74E1" w:rsidRPr="009E74E1" w:rsidRDefault="009E74E1" w:rsidP="009E74E1">
            <w:r w:rsidRPr="009E74E1">
              <w:t xml:space="preserve">                  10.</w:t>
            </w:r>
          </w:p>
        </w:tc>
      </w:tr>
      <w:tr w:rsidR="009E74E1" w:rsidRPr="009E74E1" w14:paraId="41AB7EDA" w14:textId="77777777" w:rsidTr="009E74E1">
        <w:trPr>
          <w:trHeight w:val="350"/>
        </w:trPr>
        <w:tc>
          <w:tcPr>
            <w:tcW w:w="574" w:type="dxa"/>
          </w:tcPr>
          <w:p w14:paraId="7700DFD0" w14:textId="77777777" w:rsidR="009E74E1" w:rsidRPr="009E74E1" w:rsidRDefault="009E74E1" w:rsidP="009E74E1">
            <w:r w:rsidRPr="009E74E1">
              <w:t>11.</w:t>
            </w:r>
          </w:p>
        </w:tc>
        <w:tc>
          <w:tcPr>
            <w:tcW w:w="3882" w:type="dxa"/>
          </w:tcPr>
          <w:p w14:paraId="779736C7" w14:textId="77777777" w:rsidR="009E74E1" w:rsidRPr="009E74E1" w:rsidRDefault="009E74E1" w:rsidP="009E74E1"/>
        </w:tc>
        <w:tc>
          <w:tcPr>
            <w:tcW w:w="1370" w:type="dxa"/>
          </w:tcPr>
          <w:p w14:paraId="7F1D792F" w14:textId="77777777" w:rsidR="009E74E1" w:rsidRPr="009E74E1" w:rsidRDefault="009E74E1" w:rsidP="009E74E1"/>
        </w:tc>
        <w:tc>
          <w:tcPr>
            <w:tcW w:w="2367" w:type="dxa"/>
          </w:tcPr>
          <w:p w14:paraId="28BEFAE2" w14:textId="77777777" w:rsidR="009E74E1" w:rsidRPr="009E74E1" w:rsidRDefault="009E74E1" w:rsidP="009E74E1">
            <w:r w:rsidRPr="009E74E1">
              <w:t>11.</w:t>
            </w:r>
          </w:p>
        </w:tc>
      </w:tr>
      <w:tr w:rsidR="009E74E1" w:rsidRPr="009E74E1" w14:paraId="286D60DB" w14:textId="77777777" w:rsidTr="009E74E1">
        <w:trPr>
          <w:trHeight w:val="350"/>
        </w:trPr>
        <w:tc>
          <w:tcPr>
            <w:tcW w:w="574" w:type="dxa"/>
          </w:tcPr>
          <w:p w14:paraId="6B2E475C" w14:textId="77777777" w:rsidR="009E74E1" w:rsidRPr="009E74E1" w:rsidRDefault="009E74E1" w:rsidP="009E74E1">
            <w:r w:rsidRPr="009E74E1">
              <w:t>12</w:t>
            </w:r>
          </w:p>
        </w:tc>
        <w:tc>
          <w:tcPr>
            <w:tcW w:w="3882" w:type="dxa"/>
          </w:tcPr>
          <w:p w14:paraId="69749047" w14:textId="77777777" w:rsidR="009E74E1" w:rsidRPr="009E74E1" w:rsidRDefault="009E74E1" w:rsidP="009E74E1"/>
        </w:tc>
        <w:tc>
          <w:tcPr>
            <w:tcW w:w="1370" w:type="dxa"/>
          </w:tcPr>
          <w:p w14:paraId="37CFD760" w14:textId="77777777" w:rsidR="009E74E1" w:rsidRPr="009E74E1" w:rsidRDefault="009E74E1" w:rsidP="009E74E1"/>
        </w:tc>
        <w:tc>
          <w:tcPr>
            <w:tcW w:w="2367" w:type="dxa"/>
          </w:tcPr>
          <w:p w14:paraId="3B8640B6" w14:textId="77777777" w:rsidR="009E74E1" w:rsidRPr="009E74E1" w:rsidRDefault="009E74E1" w:rsidP="009E74E1">
            <w:r w:rsidRPr="009E74E1">
              <w:t xml:space="preserve">                  12.</w:t>
            </w:r>
          </w:p>
        </w:tc>
      </w:tr>
      <w:tr w:rsidR="009E74E1" w:rsidRPr="009E74E1" w14:paraId="6F66D9B2" w14:textId="77777777" w:rsidTr="009E74E1">
        <w:trPr>
          <w:trHeight w:val="350"/>
        </w:trPr>
        <w:tc>
          <w:tcPr>
            <w:tcW w:w="574" w:type="dxa"/>
          </w:tcPr>
          <w:p w14:paraId="07298A21" w14:textId="77777777" w:rsidR="009E74E1" w:rsidRPr="009E74E1" w:rsidRDefault="009E74E1" w:rsidP="009E74E1">
            <w:r w:rsidRPr="009E74E1">
              <w:t>13.</w:t>
            </w:r>
          </w:p>
        </w:tc>
        <w:tc>
          <w:tcPr>
            <w:tcW w:w="3882" w:type="dxa"/>
          </w:tcPr>
          <w:p w14:paraId="5FA4BBEC" w14:textId="77777777" w:rsidR="009E74E1" w:rsidRPr="009E74E1" w:rsidRDefault="009E74E1" w:rsidP="009E74E1"/>
        </w:tc>
        <w:tc>
          <w:tcPr>
            <w:tcW w:w="1370" w:type="dxa"/>
          </w:tcPr>
          <w:p w14:paraId="4DCA45D1" w14:textId="77777777" w:rsidR="009E74E1" w:rsidRPr="009E74E1" w:rsidRDefault="009E74E1" w:rsidP="009E74E1"/>
        </w:tc>
        <w:tc>
          <w:tcPr>
            <w:tcW w:w="2367" w:type="dxa"/>
          </w:tcPr>
          <w:p w14:paraId="63E55125" w14:textId="77777777" w:rsidR="009E74E1" w:rsidRPr="009E74E1" w:rsidRDefault="009E74E1" w:rsidP="009E74E1">
            <w:r w:rsidRPr="009E74E1">
              <w:t>13.</w:t>
            </w:r>
          </w:p>
        </w:tc>
      </w:tr>
      <w:tr w:rsidR="009E74E1" w:rsidRPr="009E74E1" w14:paraId="39C1B19A" w14:textId="77777777" w:rsidTr="009E74E1">
        <w:trPr>
          <w:trHeight w:val="350"/>
        </w:trPr>
        <w:tc>
          <w:tcPr>
            <w:tcW w:w="574" w:type="dxa"/>
          </w:tcPr>
          <w:p w14:paraId="57BA7906" w14:textId="77777777" w:rsidR="009E74E1" w:rsidRPr="009E74E1" w:rsidRDefault="009E74E1" w:rsidP="009E74E1">
            <w:r w:rsidRPr="009E74E1">
              <w:t>14.</w:t>
            </w:r>
          </w:p>
        </w:tc>
        <w:tc>
          <w:tcPr>
            <w:tcW w:w="3882" w:type="dxa"/>
          </w:tcPr>
          <w:p w14:paraId="27C1C2A8" w14:textId="77777777" w:rsidR="009E74E1" w:rsidRPr="009E74E1" w:rsidRDefault="009E74E1" w:rsidP="009E74E1"/>
        </w:tc>
        <w:tc>
          <w:tcPr>
            <w:tcW w:w="1370" w:type="dxa"/>
          </w:tcPr>
          <w:p w14:paraId="4F557AF3" w14:textId="77777777" w:rsidR="009E74E1" w:rsidRPr="009E74E1" w:rsidRDefault="009E74E1" w:rsidP="009E74E1"/>
        </w:tc>
        <w:tc>
          <w:tcPr>
            <w:tcW w:w="2367" w:type="dxa"/>
          </w:tcPr>
          <w:p w14:paraId="1D5AA6E7" w14:textId="77777777" w:rsidR="009E74E1" w:rsidRPr="009E74E1" w:rsidRDefault="009E74E1" w:rsidP="009E74E1">
            <w:r w:rsidRPr="009E74E1">
              <w:t xml:space="preserve">                  14.</w:t>
            </w:r>
          </w:p>
        </w:tc>
      </w:tr>
      <w:tr w:rsidR="009E74E1" w:rsidRPr="009E74E1" w14:paraId="3B6233ED" w14:textId="77777777" w:rsidTr="009E74E1">
        <w:trPr>
          <w:trHeight w:val="350"/>
        </w:trPr>
        <w:tc>
          <w:tcPr>
            <w:tcW w:w="574" w:type="dxa"/>
          </w:tcPr>
          <w:p w14:paraId="56C737F0" w14:textId="77777777" w:rsidR="009E74E1" w:rsidRPr="009E74E1" w:rsidRDefault="009E74E1" w:rsidP="009E74E1">
            <w:r w:rsidRPr="009E74E1">
              <w:t>15.</w:t>
            </w:r>
          </w:p>
        </w:tc>
        <w:tc>
          <w:tcPr>
            <w:tcW w:w="3882" w:type="dxa"/>
          </w:tcPr>
          <w:p w14:paraId="33B9C79B" w14:textId="77777777" w:rsidR="009E74E1" w:rsidRPr="009E74E1" w:rsidRDefault="009E74E1" w:rsidP="009E74E1"/>
        </w:tc>
        <w:tc>
          <w:tcPr>
            <w:tcW w:w="1370" w:type="dxa"/>
          </w:tcPr>
          <w:p w14:paraId="792B61D8" w14:textId="77777777" w:rsidR="009E74E1" w:rsidRPr="009E74E1" w:rsidRDefault="009E74E1" w:rsidP="009E74E1"/>
        </w:tc>
        <w:tc>
          <w:tcPr>
            <w:tcW w:w="2367" w:type="dxa"/>
          </w:tcPr>
          <w:p w14:paraId="105581D3" w14:textId="77777777" w:rsidR="009E74E1" w:rsidRPr="009E74E1" w:rsidRDefault="009E74E1" w:rsidP="009E74E1">
            <w:r w:rsidRPr="009E74E1">
              <w:t>15.</w:t>
            </w:r>
          </w:p>
        </w:tc>
      </w:tr>
      <w:tr w:rsidR="009E74E1" w:rsidRPr="009E74E1" w14:paraId="74DC8CA4" w14:textId="77777777" w:rsidTr="009E74E1">
        <w:trPr>
          <w:trHeight w:val="350"/>
        </w:trPr>
        <w:tc>
          <w:tcPr>
            <w:tcW w:w="574" w:type="dxa"/>
          </w:tcPr>
          <w:p w14:paraId="416ECE62" w14:textId="77777777" w:rsidR="009E74E1" w:rsidRPr="009E74E1" w:rsidRDefault="009E74E1" w:rsidP="009E74E1">
            <w:r w:rsidRPr="009E74E1">
              <w:t>16.</w:t>
            </w:r>
          </w:p>
        </w:tc>
        <w:tc>
          <w:tcPr>
            <w:tcW w:w="3882" w:type="dxa"/>
          </w:tcPr>
          <w:p w14:paraId="52F063C9" w14:textId="77777777" w:rsidR="009E74E1" w:rsidRPr="009E74E1" w:rsidRDefault="009E74E1" w:rsidP="009E74E1"/>
        </w:tc>
        <w:tc>
          <w:tcPr>
            <w:tcW w:w="1370" w:type="dxa"/>
          </w:tcPr>
          <w:p w14:paraId="6B30FC38" w14:textId="77777777" w:rsidR="009E74E1" w:rsidRPr="009E74E1" w:rsidRDefault="009E74E1" w:rsidP="009E74E1"/>
        </w:tc>
        <w:tc>
          <w:tcPr>
            <w:tcW w:w="2367" w:type="dxa"/>
          </w:tcPr>
          <w:p w14:paraId="5148E741" w14:textId="77777777" w:rsidR="009E74E1" w:rsidRPr="009E74E1" w:rsidRDefault="009E74E1" w:rsidP="009E74E1">
            <w:r w:rsidRPr="009E74E1">
              <w:t xml:space="preserve">                  16.</w:t>
            </w:r>
          </w:p>
        </w:tc>
      </w:tr>
      <w:tr w:rsidR="009E74E1" w:rsidRPr="009E74E1" w14:paraId="19121614" w14:textId="77777777" w:rsidTr="009E74E1">
        <w:trPr>
          <w:trHeight w:val="350"/>
        </w:trPr>
        <w:tc>
          <w:tcPr>
            <w:tcW w:w="574" w:type="dxa"/>
          </w:tcPr>
          <w:p w14:paraId="4C0C5C39" w14:textId="77777777" w:rsidR="009E74E1" w:rsidRPr="009E74E1" w:rsidRDefault="009E74E1" w:rsidP="009E74E1">
            <w:r w:rsidRPr="009E74E1">
              <w:t>17.</w:t>
            </w:r>
          </w:p>
        </w:tc>
        <w:tc>
          <w:tcPr>
            <w:tcW w:w="3882" w:type="dxa"/>
          </w:tcPr>
          <w:p w14:paraId="113ADF3C" w14:textId="77777777" w:rsidR="009E74E1" w:rsidRPr="009E74E1" w:rsidRDefault="009E74E1" w:rsidP="009E74E1"/>
        </w:tc>
        <w:tc>
          <w:tcPr>
            <w:tcW w:w="1370" w:type="dxa"/>
          </w:tcPr>
          <w:p w14:paraId="1A92C330" w14:textId="77777777" w:rsidR="009E74E1" w:rsidRPr="009E74E1" w:rsidRDefault="009E74E1" w:rsidP="009E74E1"/>
        </w:tc>
        <w:tc>
          <w:tcPr>
            <w:tcW w:w="2367" w:type="dxa"/>
          </w:tcPr>
          <w:p w14:paraId="0B56B95F" w14:textId="77777777" w:rsidR="009E74E1" w:rsidRPr="009E74E1" w:rsidRDefault="009E74E1" w:rsidP="009E74E1">
            <w:r w:rsidRPr="009E74E1">
              <w:t>17.</w:t>
            </w:r>
          </w:p>
        </w:tc>
      </w:tr>
      <w:tr w:rsidR="009E74E1" w:rsidRPr="009E74E1" w14:paraId="7FC9FCD8" w14:textId="77777777" w:rsidTr="009E74E1">
        <w:trPr>
          <w:trHeight w:val="350"/>
        </w:trPr>
        <w:tc>
          <w:tcPr>
            <w:tcW w:w="574" w:type="dxa"/>
          </w:tcPr>
          <w:p w14:paraId="65E5C951" w14:textId="77777777" w:rsidR="009E74E1" w:rsidRPr="009E74E1" w:rsidRDefault="009E74E1" w:rsidP="009E74E1">
            <w:r w:rsidRPr="009E74E1">
              <w:t>18.</w:t>
            </w:r>
          </w:p>
        </w:tc>
        <w:tc>
          <w:tcPr>
            <w:tcW w:w="3882" w:type="dxa"/>
          </w:tcPr>
          <w:p w14:paraId="3B691047" w14:textId="77777777" w:rsidR="009E74E1" w:rsidRPr="009E74E1" w:rsidRDefault="009E74E1" w:rsidP="009E74E1"/>
        </w:tc>
        <w:tc>
          <w:tcPr>
            <w:tcW w:w="1370" w:type="dxa"/>
          </w:tcPr>
          <w:p w14:paraId="48A24431" w14:textId="77777777" w:rsidR="009E74E1" w:rsidRPr="009E74E1" w:rsidRDefault="009E74E1" w:rsidP="009E74E1"/>
        </w:tc>
        <w:tc>
          <w:tcPr>
            <w:tcW w:w="2367" w:type="dxa"/>
          </w:tcPr>
          <w:p w14:paraId="141EE1D2" w14:textId="77777777" w:rsidR="009E74E1" w:rsidRPr="009E74E1" w:rsidRDefault="009E74E1" w:rsidP="009E74E1">
            <w:r w:rsidRPr="009E74E1">
              <w:t xml:space="preserve">                  18.</w:t>
            </w:r>
          </w:p>
        </w:tc>
      </w:tr>
      <w:tr w:rsidR="009E74E1" w:rsidRPr="009E74E1" w14:paraId="40898616" w14:textId="77777777" w:rsidTr="009E74E1">
        <w:trPr>
          <w:trHeight w:val="350"/>
        </w:trPr>
        <w:tc>
          <w:tcPr>
            <w:tcW w:w="574" w:type="dxa"/>
          </w:tcPr>
          <w:p w14:paraId="02F5D638" w14:textId="77777777" w:rsidR="009E74E1" w:rsidRPr="009E74E1" w:rsidRDefault="009E74E1" w:rsidP="009E74E1">
            <w:r w:rsidRPr="009E74E1">
              <w:t>19.</w:t>
            </w:r>
          </w:p>
        </w:tc>
        <w:tc>
          <w:tcPr>
            <w:tcW w:w="3882" w:type="dxa"/>
          </w:tcPr>
          <w:p w14:paraId="2C27DD9D" w14:textId="77777777" w:rsidR="009E74E1" w:rsidRPr="009E74E1" w:rsidRDefault="009E74E1" w:rsidP="009E74E1"/>
        </w:tc>
        <w:tc>
          <w:tcPr>
            <w:tcW w:w="1370" w:type="dxa"/>
          </w:tcPr>
          <w:p w14:paraId="106D9D84" w14:textId="77777777" w:rsidR="009E74E1" w:rsidRPr="009E74E1" w:rsidRDefault="009E74E1" w:rsidP="009E74E1"/>
        </w:tc>
        <w:tc>
          <w:tcPr>
            <w:tcW w:w="2367" w:type="dxa"/>
          </w:tcPr>
          <w:p w14:paraId="58409463" w14:textId="77777777" w:rsidR="009E74E1" w:rsidRPr="009E74E1" w:rsidRDefault="009E74E1" w:rsidP="009E74E1">
            <w:r w:rsidRPr="009E74E1">
              <w:t>19.</w:t>
            </w:r>
          </w:p>
        </w:tc>
      </w:tr>
      <w:tr w:rsidR="009E74E1" w:rsidRPr="009E74E1" w14:paraId="0169A1C8" w14:textId="77777777" w:rsidTr="009E74E1">
        <w:trPr>
          <w:trHeight w:val="350"/>
        </w:trPr>
        <w:tc>
          <w:tcPr>
            <w:tcW w:w="574" w:type="dxa"/>
          </w:tcPr>
          <w:p w14:paraId="76E9D7F3" w14:textId="77777777" w:rsidR="009E74E1" w:rsidRPr="009E74E1" w:rsidRDefault="009E74E1" w:rsidP="009E74E1">
            <w:r w:rsidRPr="009E74E1">
              <w:t>20.</w:t>
            </w:r>
          </w:p>
        </w:tc>
        <w:tc>
          <w:tcPr>
            <w:tcW w:w="3882" w:type="dxa"/>
          </w:tcPr>
          <w:p w14:paraId="040E7CF1" w14:textId="77777777" w:rsidR="009E74E1" w:rsidRPr="009E74E1" w:rsidRDefault="009E74E1" w:rsidP="009E74E1"/>
        </w:tc>
        <w:tc>
          <w:tcPr>
            <w:tcW w:w="1370" w:type="dxa"/>
          </w:tcPr>
          <w:p w14:paraId="3ADBE02D" w14:textId="77777777" w:rsidR="009E74E1" w:rsidRPr="009E74E1" w:rsidRDefault="009E74E1" w:rsidP="009E74E1"/>
        </w:tc>
        <w:tc>
          <w:tcPr>
            <w:tcW w:w="2367" w:type="dxa"/>
          </w:tcPr>
          <w:p w14:paraId="2033E1C9" w14:textId="77777777" w:rsidR="009E74E1" w:rsidRPr="009E74E1" w:rsidRDefault="009E74E1" w:rsidP="009E74E1">
            <w:r w:rsidRPr="009E74E1">
              <w:t xml:space="preserve">                  20.</w:t>
            </w:r>
          </w:p>
        </w:tc>
      </w:tr>
      <w:tr w:rsidR="009E74E1" w:rsidRPr="009E74E1" w14:paraId="62562005" w14:textId="77777777" w:rsidTr="009E74E1">
        <w:trPr>
          <w:trHeight w:val="350"/>
        </w:trPr>
        <w:tc>
          <w:tcPr>
            <w:tcW w:w="574" w:type="dxa"/>
          </w:tcPr>
          <w:p w14:paraId="4C702D41" w14:textId="77777777" w:rsidR="009E74E1" w:rsidRPr="009E74E1" w:rsidRDefault="009E74E1" w:rsidP="009E74E1">
            <w:r w:rsidRPr="009E74E1">
              <w:t>21.</w:t>
            </w:r>
          </w:p>
        </w:tc>
        <w:tc>
          <w:tcPr>
            <w:tcW w:w="3882" w:type="dxa"/>
          </w:tcPr>
          <w:p w14:paraId="0684E7EA" w14:textId="77777777" w:rsidR="009E74E1" w:rsidRPr="009E74E1" w:rsidRDefault="009E74E1" w:rsidP="009E74E1"/>
        </w:tc>
        <w:tc>
          <w:tcPr>
            <w:tcW w:w="1370" w:type="dxa"/>
          </w:tcPr>
          <w:p w14:paraId="33C1BE05" w14:textId="77777777" w:rsidR="009E74E1" w:rsidRPr="009E74E1" w:rsidRDefault="009E74E1" w:rsidP="009E74E1"/>
        </w:tc>
        <w:tc>
          <w:tcPr>
            <w:tcW w:w="2367" w:type="dxa"/>
          </w:tcPr>
          <w:p w14:paraId="2AA3A0A2" w14:textId="77777777" w:rsidR="009E74E1" w:rsidRPr="009E74E1" w:rsidRDefault="009E74E1" w:rsidP="009E74E1">
            <w:r w:rsidRPr="009E74E1">
              <w:t>21.</w:t>
            </w:r>
          </w:p>
        </w:tc>
      </w:tr>
      <w:tr w:rsidR="009E74E1" w:rsidRPr="009E74E1" w14:paraId="59DBE1A9" w14:textId="77777777" w:rsidTr="009E74E1">
        <w:trPr>
          <w:trHeight w:val="350"/>
        </w:trPr>
        <w:tc>
          <w:tcPr>
            <w:tcW w:w="574" w:type="dxa"/>
          </w:tcPr>
          <w:p w14:paraId="1D17505C" w14:textId="77777777" w:rsidR="009E74E1" w:rsidRPr="009E74E1" w:rsidRDefault="009E74E1" w:rsidP="009E74E1">
            <w:r w:rsidRPr="009E74E1">
              <w:t>22.</w:t>
            </w:r>
          </w:p>
        </w:tc>
        <w:tc>
          <w:tcPr>
            <w:tcW w:w="3882" w:type="dxa"/>
          </w:tcPr>
          <w:p w14:paraId="2272AC85" w14:textId="77777777" w:rsidR="009E74E1" w:rsidRPr="009E74E1" w:rsidRDefault="009E74E1" w:rsidP="009E74E1"/>
        </w:tc>
        <w:tc>
          <w:tcPr>
            <w:tcW w:w="1370" w:type="dxa"/>
          </w:tcPr>
          <w:p w14:paraId="24512EA7" w14:textId="77777777" w:rsidR="009E74E1" w:rsidRPr="009E74E1" w:rsidRDefault="009E74E1" w:rsidP="009E74E1"/>
        </w:tc>
        <w:tc>
          <w:tcPr>
            <w:tcW w:w="2367" w:type="dxa"/>
          </w:tcPr>
          <w:p w14:paraId="59778952" w14:textId="77777777" w:rsidR="009E74E1" w:rsidRPr="009E74E1" w:rsidRDefault="009E74E1" w:rsidP="009E74E1">
            <w:r w:rsidRPr="009E74E1">
              <w:t xml:space="preserve">                  22.</w:t>
            </w:r>
          </w:p>
        </w:tc>
      </w:tr>
    </w:tbl>
    <w:p w14:paraId="636CE630" w14:textId="77777777" w:rsidR="006E40E5" w:rsidRDefault="006E40E5" w:rsidP="009E74E1">
      <w:pPr>
        <w:tabs>
          <w:tab w:val="left" w:pos="2880"/>
        </w:tabs>
      </w:pPr>
    </w:p>
    <w:p w14:paraId="63C79873" w14:textId="77777777" w:rsidR="009E74E1" w:rsidRPr="009E74E1" w:rsidRDefault="009E74E1" w:rsidP="009E74E1">
      <w:pPr>
        <w:ind w:left="4860"/>
      </w:pPr>
      <w:r w:rsidRPr="009E74E1">
        <w:t>Pembimbing Kerja Praktek</w:t>
      </w:r>
    </w:p>
    <w:p w14:paraId="7B306BE2" w14:textId="77777777" w:rsidR="009E74E1" w:rsidRDefault="009E74E1" w:rsidP="009E74E1">
      <w:pPr>
        <w:ind w:left="4860"/>
      </w:pPr>
    </w:p>
    <w:p w14:paraId="0BA7C3D3" w14:textId="77777777" w:rsidR="009E74E1" w:rsidRPr="009E74E1" w:rsidRDefault="009E74E1" w:rsidP="009E74E1">
      <w:pPr>
        <w:ind w:left="4860"/>
      </w:pPr>
    </w:p>
    <w:p w14:paraId="3E103FE8" w14:textId="77777777" w:rsidR="009E74E1" w:rsidRPr="009E74E1" w:rsidRDefault="009E74E1" w:rsidP="009E74E1">
      <w:pPr>
        <w:ind w:left="4860"/>
      </w:pPr>
    </w:p>
    <w:p w14:paraId="10708159" w14:textId="77777777" w:rsidR="009E74E1" w:rsidRPr="009E74E1" w:rsidRDefault="009E74E1" w:rsidP="009E74E1">
      <w:pPr>
        <w:ind w:left="4860"/>
      </w:pPr>
      <w:r w:rsidRPr="009E74E1">
        <w:t>(  ………………..……………… )</w:t>
      </w:r>
    </w:p>
    <w:p w14:paraId="471EF38C" w14:textId="77777777" w:rsidR="009E74E1" w:rsidRPr="009E74E1" w:rsidRDefault="009E74E1" w:rsidP="009E74E1">
      <w:pPr>
        <w:ind w:left="4860"/>
      </w:pPr>
      <w:r w:rsidRPr="009E74E1">
        <w:t>NIP</w:t>
      </w:r>
    </w:p>
    <w:sectPr w:rsidR="009E74E1" w:rsidRPr="009E74E1" w:rsidSect="009E74E1">
      <w:headerReference w:type="default" r:id="rId8"/>
      <w:pgSz w:w="11900" w:h="16840"/>
      <w:pgMar w:top="2552" w:right="1800" w:bottom="90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7D48D" w14:textId="77777777" w:rsidR="00097631" w:rsidRDefault="00097631" w:rsidP="007E0EB3">
      <w:r>
        <w:separator/>
      </w:r>
    </w:p>
  </w:endnote>
  <w:endnote w:type="continuationSeparator" w:id="0">
    <w:p w14:paraId="147ADC9D" w14:textId="77777777" w:rsidR="00097631" w:rsidRDefault="00097631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20EE4" w14:textId="77777777" w:rsidR="00097631" w:rsidRDefault="00097631" w:rsidP="007E0EB3">
      <w:r>
        <w:separator/>
      </w:r>
    </w:p>
  </w:footnote>
  <w:footnote w:type="continuationSeparator" w:id="0">
    <w:p w14:paraId="7F63B81C" w14:textId="77777777" w:rsidR="00097631" w:rsidRDefault="00097631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556D2B" w14:paraId="24AC28A3" w14:textId="77777777" w:rsidTr="0071615F">
      <w:tc>
        <w:tcPr>
          <w:tcW w:w="1803" w:type="dxa"/>
          <w:vAlign w:val="center"/>
        </w:tcPr>
        <w:p w14:paraId="45C815C0" w14:textId="77777777" w:rsidR="00556D2B" w:rsidRDefault="00556D2B" w:rsidP="0071615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E617F2B" wp14:editId="5D586BC3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14:paraId="27F75100" w14:textId="77777777" w:rsidR="00556D2B" w:rsidRPr="004912AE" w:rsidRDefault="00556D2B" w:rsidP="0071615F">
          <w:pPr>
            <w:pStyle w:val="Header"/>
            <w:rPr>
              <w:rFonts w:ascii="Times New Roman" w:hAnsi="Times New Roman" w:cs="Times New Roman"/>
              <w:sz w:val="28"/>
              <w:lang w:val="id-ID"/>
            </w:rPr>
          </w:pPr>
          <w:r w:rsidRPr="007947FF">
            <w:rPr>
              <w:rFonts w:ascii="Times New Roman" w:hAnsi="Times New Roman" w:cs="Times New Roman"/>
              <w:sz w:val="28"/>
            </w:rPr>
            <w:t>KEMENT</w:t>
          </w:r>
          <w:r w:rsidR="008D3FBC">
            <w:rPr>
              <w:rFonts w:ascii="Times New Roman" w:hAnsi="Times New Roman" w:cs="Times New Roman"/>
              <w:sz w:val="28"/>
              <w:lang w:val="id-ID"/>
            </w:rPr>
            <w:t>E</w:t>
          </w:r>
          <w:r w:rsidRPr="007947FF">
            <w:rPr>
              <w:rFonts w:ascii="Times New Roman" w:hAnsi="Times New Roman" w:cs="Times New Roman"/>
              <w:sz w:val="28"/>
            </w:rPr>
            <w:t xml:space="preserve">RIAN PENDIDIKAN </w:t>
          </w:r>
          <w:r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14:paraId="55EB3634" w14:textId="77777777" w:rsidR="00556D2B" w:rsidRPr="007947FF" w:rsidRDefault="006E6DB3" w:rsidP="0071615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AFB32" wp14:editId="1FF38176">
                    <wp:simplePos x="0" y="0"/>
                    <wp:positionH relativeFrom="column">
                      <wp:posOffset>3989070</wp:posOffset>
                    </wp:positionH>
                    <wp:positionV relativeFrom="paragraph">
                      <wp:posOffset>2540</wp:posOffset>
                    </wp:positionV>
                    <wp:extent cx="1500505" cy="51308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0505" cy="51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BA4C9B" w14:textId="77777777" w:rsidR="006E6DB3" w:rsidRPr="00B64D12" w:rsidRDefault="006E6DB3" w:rsidP="006E6DB3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KP-006a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14.1pt;margin-top:.2pt;width:118.15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" filled="f" stroked="f">
                    <v:textbox>
                      <w:txbxContent>
                        <w:p w14:paraId="5BBA4C9B" w14:textId="77777777" w:rsidR="006E6DB3" w:rsidRPr="00B64D12" w:rsidRDefault="006E6DB3" w:rsidP="006E6DB3">
                          <w:pPr>
                            <w:jc w:val="center"/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KP-006a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56D2B"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14:paraId="3B8B547D" w14:textId="77777777" w:rsidR="00556D2B" w:rsidRPr="007947FF" w:rsidRDefault="00556D2B" w:rsidP="0071615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14:paraId="6B3512F4" w14:textId="77777777" w:rsidR="00556D2B" w:rsidRPr="007947FF" w:rsidRDefault="00556D2B" w:rsidP="0071615F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14:paraId="6E2508C8" w14:textId="77777777" w:rsidR="00556D2B" w:rsidRPr="00E00DCA" w:rsidRDefault="00556D2B" w:rsidP="0071615F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>
            <w:rPr>
              <w:rFonts w:ascii="Times New Roman" w:hAnsi="Times New Roman" w:cs="Times New Roman"/>
            </w:rPr>
            <w:t>Padang,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14:paraId="1DCEE176" w14:textId="77777777" w:rsidR="00556D2B" w:rsidRPr="00964BC0" w:rsidRDefault="00556D2B" w:rsidP="0071615F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14:paraId="7B9FB49A" w14:textId="77777777"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E1"/>
    <w:rsid w:val="0001344C"/>
    <w:rsid w:val="00097631"/>
    <w:rsid w:val="0024725F"/>
    <w:rsid w:val="002F13E0"/>
    <w:rsid w:val="00392FCC"/>
    <w:rsid w:val="00534E47"/>
    <w:rsid w:val="00556D2B"/>
    <w:rsid w:val="00561AE9"/>
    <w:rsid w:val="00625A66"/>
    <w:rsid w:val="006564FB"/>
    <w:rsid w:val="006E40E5"/>
    <w:rsid w:val="006E6DB3"/>
    <w:rsid w:val="00745541"/>
    <w:rsid w:val="007947FF"/>
    <w:rsid w:val="007E0EB3"/>
    <w:rsid w:val="00802A84"/>
    <w:rsid w:val="008D3FBC"/>
    <w:rsid w:val="00916CFB"/>
    <w:rsid w:val="00964BC0"/>
    <w:rsid w:val="009A2551"/>
    <w:rsid w:val="009C4145"/>
    <w:rsid w:val="009E74E1"/>
    <w:rsid w:val="00C646CD"/>
    <w:rsid w:val="00DA3DEE"/>
    <w:rsid w:val="00DE682A"/>
    <w:rsid w:val="00E00DCA"/>
    <w:rsid w:val="00E25727"/>
    <w:rsid w:val="00E8118D"/>
    <w:rsid w:val="00ED49A0"/>
    <w:rsid w:val="00EE2C85"/>
    <w:rsid w:val="00EE7F9F"/>
    <w:rsid w:val="00F065F5"/>
    <w:rsid w:val="00F2737D"/>
    <w:rsid w:val="00F83B15"/>
    <w:rsid w:val="00F90DA3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135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\CloudStorage\OwnCloud\KP\Kop Surat Jurusan SI.dotx</Template>
  <TotalTime>5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Husnil Kamil</cp:lastModifiedBy>
  <cp:revision>4</cp:revision>
  <cp:lastPrinted>2013-01-17T05:24:00Z</cp:lastPrinted>
  <dcterms:created xsi:type="dcterms:W3CDTF">2013-08-28T14:19:00Z</dcterms:created>
  <dcterms:modified xsi:type="dcterms:W3CDTF">2013-12-17T03:36:00Z</dcterms:modified>
</cp:coreProperties>
</file>