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5CA09" w14:textId="77777777" w:rsidR="00083C45" w:rsidRPr="00083C45" w:rsidRDefault="00083C45" w:rsidP="00083C45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083C45">
        <w:rPr>
          <w:b/>
          <w:sz w:val="28"/>
          <w:u w:val="single"/>
        </w:rPr>
        <w:t>BERITA ACARA SEMINAR KERJA PRAKTEK</w:t>
      </w:r>
    </w:p>
    <w:p w14:paraId="4C24B554" w14:textId="77777777" w:rsidR="00083C45" w:rsidRDefault="00083C45" w:rsidP="00083C45"/>
    <w:p w14:paraId="374D2D4F" w14:textId="77777777" w:rsidR="00083C45" w:rsidRDefault="00083C45" w:rsidP="00083C45"/>
    <w:p w14:paraId="26D008B7" w14:textId="77777777" w:rsidR="00083C45" w:rsidRDefault="00083C45" w:rsidP="00083C45">
      <w:pPr>
        <w:jc w:val="both"/>
      </w:pPr>
      <w:r>
        <w:t>Pada hari ini ……………….. tanggal …….. bulan………………………tahun dua ribu………., telah dilaksanakan Seminar Kerja Praktek bagi mahasiswa ;</w:t>
      </w:r>
    </w:p>
    <w:p w14:paraId="15EB263B" w14:textId="77777777" w:rsidR="00083C45" w:rsidRDefault="00083C45" w:rsidP="00083C45">
      <w:pPr>
        <w:jc w:val="both"/>
      </w:pPr>
    </w:p>
    <w:p w14:paraId="79265F6D" w14:textId="77777777" w:rsidR="00083C45" w:rsidRDefault="00083C45" w:rsidP="00083C45">
      <w:pPr>
        <w:tabs>
          <w:tab w:val="left" w:pos="2610"/>
        </w:tabs>
        <w:jc w:val="both"/>
      </w:pPr>
      <w:r>
        <w:t>Nama</w:t>
      </w:r>
      <w:r>
        <w:tab/>
        <w:t>:  …………………………………………………</w:t>
      </w:r>
    </w:p>
    <w:p w14:paraId="5027C910" w14:textId="77777777" w:rsidR="00083C45" w:rsidRDefault="00083C45" w:rsidP="00083C45">
      <w:pPr>
        <w:tabs>
          <w:tab w:val="left" w:pos="2610"/>
        </w:tabs>
        <w:jc w:val="both"/>
      </w:pPr>
      <w:r>
        <w:t>No. NIM</w:t>
      </w:r>
      <w:r>
        <w:tab/>
        <w:t>:  …………………………………………………</w:t>
      </w:r>
    </w:p>
    <w:p w14:paraId="21595D61" w14:textId="77777777" w:rsidR="00083C45" w:rsidRDefault="00083C45" w:rsidP="00083C45">
      <w:pPr>
        <w:tabs>
          <w:tab w:val="left" w:pos="2610"/>
        </w:tabs>
        <w:jc w:val="both"/>
      </w:pPr>
      <w:r>
        <w:t>Judul Laporan KP</w:t>
      </w:r>
      <w:r>
        <w:tab/>
        <w:t>:  …………………………………………………</w:t>
      </w:r>
    </w:p>
    <w:p w14:paraId="7C6021A9" w14:textId="77777777" w:rsidR="00083C45" w:rsidRDefault="00083C45" w:rsidP="00083C45">
      <w:pPr>
        <w:tabs>
          <w:tab w:val="left" w:pos="2610"/>
        </w:tabs>
        <w:jc w:val="both"/>
      </w:pPr>
      <w:r>
        <w:tab/>
        <w:t xml:space="preserve">   …………………………………………………</w:t>
      </w:r>
    </w:p>
    <w:p w14:paraId="0EF83EEB" w14:textId="77777777" w:rsidR="00083C45" w:rsidRDefault="00083C45" w:rsidP="00083C45">
      <w:pPr>
        <w:tabs>
          <w:tab w:val="left" w:pos="2610"/>
        </w:tabs>
        <w:jc w:val="both"/>
      </w:pPr>
      <w:r>
        <w:tab/>
        <w:t xml:space="preserve">   …………………………………………………</w:t>
      </w:r>
    </w:p>
    <w:p w14:paraId="64926DD9" w14:textId="77777777" w:rsidR="00083C45" w:rsidRDefault="00083C45" w:rsidP="00083C45">
      <w:pPr>
        <w:tabs>
          <w:tab w:val="left" w:pos="2610"/>
        </w:tabs>
        <w:jc w:val="both"/>
      </w:pPr>
      <w:r>
        <w:t>Jumlah peserta</w:t>
      </w:r>
      <w:r>
        <w:tab/>
        <w:t>:  ………  ( …………………………. ) orang mahasiswa</w:t>
      </w:r>
    </w:p>
    <w:p w14:paraId="608D0BAD" w14:textId="77777777" w:rsidR="00083C45" w:rsidRDefault="00083C45" w:rsidP="00083C45">
      <w:pPr>
        <w:jc w:val="both"/>
      </w:pPr>
    </w:p>
    <w:p w14:paraId="1E05D0A1" w14:textId="77777777" w:rsidR="00083C45" w:rsidRDefault="00083C45" w:rsidP="00083C45">
      <w:pPr>
        <w:jc w:val="both"/>
      </w:pPr>
      <w:r>
        <w:t>Catatan hasil seminar  *)</w:t>
      </w:r>
    </w:p>
    <w:p w14:paraId="60216FBA" w14:textId="77777777" w:rsidR="00083C45" w:rsidRDefault="00083C45" w:rsidP="00083C45">
      <w:pPr>
        <w:jc w:val="both"/>
      </w:pPr>
    </w:p>
    <w:p w14:paraId="7DC81818" w14:textId="77777777" w:rsidR="00083C45" w:rsidRDefault="00083C45" w:rsidP="00083C45">
      <w:pPr>
        <w:jc w:val="both"/>
      </w:pPr>
      <w:r>
        <w:t>…………………………………………………………………………………………………………………...</w:t>
      </w:r>
    </w:p>
    <w:p w14:paraId="005155A5" w14:textId="77777777" w:rsidR="00083C45" w:rsidRDefault="00083C45" w:rsidP="00083C45">
      <w:pPr>
        <w:jc w:val="both"/>
      </w:pPr>
      <w:r>
        <w:t>…………………………………………………………………………………………………………………...</w:t>
      </w:r>
    </w:p>
    <w:p w14:paraId="4B4F5768" w14:textId="77777777" w:rsidR="00083C45" w:rsidRDefault="00083C45" w:rsidP="00083C45">
      <w:pPr>
        <w:jc w:val="both"/>
      </w:pPr>
      <w:r>
        <w:t>…………………………………………………………………………………………………………………...</w:t>
      </w:r>
    </w:p>
    <w:p w14:paraId="3DD92107" w14:textId="77777777" w:rsidR="00083C45" w:rsidRDefault="00083C45" w:rsidP="00083C45">
      <w:pPr>
        <w:jc w:val="both"/>
      </w:pPr>
      <w:r>
        <w:t>…………………………………………………………………………………………………………………...</w:t>
      </w:r>
    </w:p>
    <w:p w14:paraId="4DD4CF27" w14:textId="77777777" w:rsidR="00083C45" w:rsidRDefault="00083C45" w:rsidP="00083C45">
      <w:pPr>
        <w:jc w:val="both"/>
      </w:pPr>
      <w:r>
        <w:t>…………………………………………………………………………………………………………………...</w:t>
      </w:r>
    </w:p>
    <w:p w14:paraId="781BDB30" w14:textId="77777777" w:rsidR="00083C45" w:rsidRDefault="00083C45" w:rsidP="00083C45">
      <w:pPr>
        <w:jc w:val="both"/>
      </w:pPr>
      <w:r>
        <w:t>…………………………………………………………………………………………………………………...</w:t>
      </w:r>
    </w:p>
    <w:p w14:paraId="5FB4C057" w14:textId="77777777" w:rsidR="00083C45" w:rsidRDefault="00083C45" w:rsidP="00083C45">
      <w:pPr>
        <w:jc w:val="both"/>
      </w:pPr>
      <w:r>
        <w:t>…………………………………………………………………………………………………………………...</w:t>
      </w:r>
    </w:p>
    <w:p w14:paraId="3443A5D8" w14:textId="77777777" w:rsidR="00083C45" w:rsidRDefault="00083C45" w:rsidP="00083C45">
      <w:pPr>
        <w:jc w:val="both"/>
      </w:pPr>
      <w:r>
        <w:t>…………………………………………………………………………………………………………………...</w:t>
      </w:r>
    </w:p>
    <w:p w14:paraId="223E19F3" w14:textId="77777777" w:rsidR="00083C45" w:rsidRDefault="00083C45" w:rsidP="00083C45">
      <w:pPr>
        <w:jc w:val="both"/>
      </w:pPr>
      <w:r>
        <w:t>…………………………………………………………………………………………………………………...</w:t>
      </w:r>
    </w:p>
    <w:p w14:paraId="437647E2" w14:textId="77777777" w:rsidR="00083C45" w:rsidRDefault="00083C45" w:rsidP="00083C45">
      <w:pPr>
        <w:jc w:val="both"/>
      </w:pPr>
      <w:r>
        <w:t>…………………………………………………………………………………………………………………...</w:t>
      </w:r>
    </w:p>
    <w:p w14:paraId="2BB08351" w14:textId="77777777" w:rsidR="00083C45" w:rsidRDefault="00083C45" w:rsidP="00083C45">
      <w:pPr>
        <w:jc w:val="both"/>
      </w:pPr>
      <w:r>
        <w:t>…………………………………………………………………………………………………………………...</w:t>
      </w:r>
    </w:p>
    <w:p w14:paraId="2DAA8894" w14:textId="77777777" w:rsidR="00083C45" w:rsidRDefault="00083C45" w:rsidP="00083C45">
      <w:pPr>
        <w:jc w:val="both"/>
      </w:pPr>
      <w:r>
        <w:t>…………………………………………………………………………………………………………………...</w:t>
      </w:r>
    </w:p>
    <w:p w14:paraId="02465A8E" w14:textId="77777777" w:rsidR="00083C45" w:rsidRDefault="00083C45" w:rsidP="00083C45">
      <w:pPr>
        <w:jc w:val="both"/>
      </w:pPr>
      <w:r>
        <w:t>…………………………………………………………………………………………………………………...</w:t>
      </w:r>
    </w:p>
    <w:p w14:paraId="600CA352" w14:textId="77777777" w:rsidR="00083C45" w:rsidRDefault="00083C45" w:rsidP="00083C45">
      <w:pPr>
        <w:jc w:val="both"/>
      </w:pPr>
    </w:p>
    <w:p w14:paraId="5FE2614C" w14:textId="77777777" w:rsidR="00083C45" w:rsidRDefault="00083C45" w:rsidP="00083C45">
      <w:pPr>
        <w:jc w:val="both"/>
      </w:pPr>
      <w:r>
        <w:t>Demikian berita acara pelaksanaan seminar kerja praktek ini dibuat dengan sebenarnya.</w:t>
      </w:r>
    </w:p>
    <w:p w14:paraId="0ABB8FA8" w14:textId="77777777" w:rsidR="00083C45" w:rsidRDefault="00083C45" w:rsidP="00083C45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083C45" w14:paraId="4BD5D561" w14:textId="77777777" w:rsidTr="00D43494">
        <w:tc>
          <w:tcPr>
            <w:tcW w:w="4145" w:type="dxa"/>
          </w:tcPr>
          <w:p w14:paraId="5882DAD9" w14:textId="77777777" w:rsidR="00083C45" w:rsidRDefault="00083C45" w:rsidP="00083C45">
            <w:pPr>
              <w:jc w:val="both"/>
            </w:pPr>
            <w:r>
              <w:t>Moderator,</w:t>
            </w:r>
          </w:p>
          <w:p w14:paraId="2F12A73A" w14:textId="77777777" w:rsidR="00083C45" w:rsidRDefault="00083C45" w:rsidP="00083C45">
            <w:pPr>
              <w:jc w:val="both"/>
            </w:pPr>
          </w:p>
          <w:p w14:paraId="79A6213A" w14:textId="77777777" w:rsidR="00083C45" w:rsidRDefault="00083C45" w:rsidP="00083C45">
            <w:pPr>
              <w:jc w:val="both"/>
            </w:pPr>
          </w:p>
          <w:p w14:paraId="7555A102" w14:textId="77777777" w:rsidR="00083C45" w:rsidRDefault="00083C45" w:rsidP="00083C45">
            <w:pPr>
              <w:jc w:val="both"/>
            </w:pPr>
          </w:p>
          <w:p w14:paraId="710EBC24" w14:textId="77777777" w:rsidR="00083C45" w:rsidRDefault="00083C45" w:rsidP="00083C45">
            <w:pPr>
              <w:jc w:val="both"/>
            </w:pPr>
            <w:r>
              <w:t>___________________________</w:t>
            </w:r>
          </w:p>
          <w:p w14:paraId="5D549901" w14:textId="77777777" w:rsidR="00083C45" w:rsidRDefault="00083C45" w:rsidP="00083C45">
            <w:pPr>
              <w:jc w:val="both"/>
            </w:pPr>
            <w:r>
              <w:t xml:space="preserve">NIM : </w:t>
            </w:r>
          </w:p>
        </w:tc>
        <w:tc>
          <w:tcPr>
            <w:tcW w:w="4145" w:type="dxa"/>
          </w:tcPr>
          <w:p w14:paraId="117E92CF" w14:textId="77777777" w:rsidR="00083C45" w:rsidRDefault="00083C45" w:rsidP="00083C45">
            <w:pPr>
              <w:jc w:val="both"/>
            </w:pPr>
            <w:r>
              <w:t>Pembimbing Kerja Praktek</w:t>
            </w:r>
          </w:p>
          <w:p w14:paraId="3FD2C1B4" w14:textId="77777777" w:rsidR="00083C45" w:rsidRDefault="00083C45" w:rsidP="00083C45">
            <w:pPr>
              <w:jc w:val="both"/>
            </w:pPr>
          </w:p>
          <w:p w14:paraId="135DDA34" w14:textId="77777777" w:rsidR="00083C45" w:rsidRDefault="00083C45" w:rsidP="00083C45">
            <w:pPr>
              <w:jc w:val="both"/>
            </w:pPr>
          </w:p>
          <w:p w14:paraId="1288BF21" w14:textId="77777777" w:rsidR="00083C45" w:rsidRDefault="00083C45" w:rsidP="00083C45">
            <w:pPr>
              <w:jc w:val="both"/>
            </w:pPr>
          </w:p>
          <w:p w14:paraId="23191E58" w14:textId="77777777" w:rsidR="00083C45" w:rsidRDefault="00083C45" w:rsidP="00083C45">
            <w:pPr>
              <w:jc w:val="both"/>
            </w:pPr>
            <w:r>
              <w:t>____________________________________</w:t>
            </w:r>
          </w:p>
          <w:p w14:paraId="15ADE924" w14:textId="77777777" w:rsidR="00083C45" w:rsidRDefault="00083C45" w:rsidP="00083C45">
            <w:pPr>
              <w:jc w:val="both"/>
            </w:pPr>
            <w:r>
              <w:t>NIP</w:t>
            </w:r>
          </w:p>
        </w:tc>
      </w:tr>
    </w:tbl>
    <w:p w14:paraId="6567D921" w14:textId="77777777" w:rsidR="00083C45" w:rsidRDefault="00083C45" w:rsidP="00083C45">
      <w:pPr>
        <w:jc w:val="both"/>
      </w:pPr>
    </w:p>
    <w:p w14:paraId="5C01C098" w14:textId="77777777" w:rsidR="006E40E5" w:rsidRPr="00083C45" w:rsidRDefault="00083C45" w:rsidP="00083C45">
      <w:pPr>
        <w:jc w:val="both"/>
        <w:rPr>
          <w:i/>
          <w:sz w:val="22"/>
        </w:rPr>
      </w:pPr>
      <w:r w:rsidRPr="00083C45">
        <w:rPr>
          <w:i/>
          <w:sz w:val="22"/>
        </w:rPr>
        <w:t>*) diisi dengan keterangan atau komentar yang perlu tentang hasil seminar Kerja Praktek</w:t>
      </w:r>
    </w:p>
    <w:sectPr w:rsidR="006E40E5" w:rsidRPr="00083C45" w:rsidSect="00ED49A0">
      <w:headerReference w:type="default" r:id="rId8"/>
      <w:pgSz w:w="11900" w:h="16840"/>
      <w:pgMar w:top="2552" w:right="1800" w:bottom="1440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0599A" w14:textId="77777777" w:rsidR="00BD7FE2" w:rsidRDefault="00BD7FE2" w:rsidP="007E0EB3">
      <w:r>
        <w:separator/>
      </w:r>
    </w:p>
  </w:endnote>
  <w:endnote w:type="continuationSeparator" w:id="0">
    <w:p w14:paraId="16AA3232" w14:textId="77777777" w:rsidR="00BD7FE2" w:rsidRDefault="00BD7FE2" w:rsidP="007E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67FDA" w14:textId="77777777" w:rsidR="00BD7FE2" w:rsidRDefault="00BD7FE2" w:rsidP="007E0EB3">
      <w:r>
        <w:separator/>
      </w:r>
    </w:p>
  </w:footnote>
  <w:footnote w:type="continuationSeparator" w:id="0">
    <w:p w14:paraId="5CFBD5B6" w14:textId="77777777" w:rsidR="00BD7FE2" w:rsidRDefault="00BD7FE2" w:rsidP="007E0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7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8404"/>
    </w:tblGrid>
    <w:tr w:rsidR="0005483E" w14:paraId="0E5FA034" w14:textId="77777777" w:rsidTr="0071615F">
      <w:tc>
        <w:tcPr>
          <w:tcW w:w="1803" w:type="dxa"/>
          <w:vAlign w:val="center"/>
        </w:tcPr>
        <w:p w14:paraId="328E65C4" w14:textId="77777777" w:rsidR="0005483E" w:rsidRDefault="0005483E" w:rsidP="0071615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7AC9881" wp14:editId="336373BE">
                <wp:extent cx="713040" cy="847725"/>
                <wp:effectExtent l="0" t="0" r="0" b="0"/>
                <wp:docPr id="4" name="Picture 4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222" cy="887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4" w:type="dxa"/>
        </w:tcPr>
        <w:p w14:paraId="1BE2E865" w14:textId="77777777" w:rsidR="0005483E" w:rsidRPr="004912AE" w:rsidRDefault="0005483E" w:rsidP="0071615F">
          <w:pPr>
            <w:pStyle w:val="Header"/>
            <w:rPr>
              <w:rFonts w:ascii="Times New Roman" w:hAnsi="Times New Roman" w:cs="Times New Roman"/>
              <w:sz w:val="28"/>
              <w:lang w:val="id-ID"/>
            </w:rPr>
          </w:pPr>
          <w:r w:rsidRPr="007947FF">
            <w:rPr>
              <w:rFonts w:ascii="Times New Roman" w:hAnsi="Times New Roman" w:cs="Times New Roman"/>
              <w:sz w:val="28"/>
            </w:rPr>
            <w:t>KEMENT</w:t>
          </w:r>
          <w:r w:rsidR="001B5D4D">
            <w:rPr>
              <w:rFonts w:ascii="Times New Roman" w:hAnsi="Times New Roman" w:cs="Times New Roman"/>
              <w:sz w:val="28"/>
              <w:lang w:val="id-ID"/>
            </w:rPr>
            <w:t>E</w:t>
          </w:r>
          <w:r w:rsidRPr="007947FF">
            <w:rPr>
              <w:rFonts w:ascii="Times New Roman" w:hAnsi="Times New Roman" w:cs="Times New Roman"/>
              <w:sz w:val="28"/>
            </w:rPr>
            <w:t xml:space="preserve">RIAN PENDIDIKAN </w:t>
          </w:r>
          <w:r>
            <w:rPr>
              <w:rFonts w:ascii="Times New Roman" w:hAnsi="Times New Roman" w:cs="Times New Roman"/>
              <w:sz w:val="28"/>
              <w:lang w:val="id-ID"/>
            </w:rPr>
            <w:t>DAN KEBUDAYAAN</w:t>
          </w:r>
        </w:p>
        <w:p w14:paraId="6AFA3C83" w14:textId="77777777" w:rsidR="0005483E" w:rsidRPr="007947FF" w:rsidRDefault="00D652CC" w:rsidP="0071615F">
          <w:pPr>
            <w:pStyle w:val="Header"/>
            <w:rPr>
              <w:rFonts w:ascii="Times New Roman" w:hAnsi="Times New Roman" w:cs="Times New Roman"/>
              <w:spacing w:val="60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5C02A3" wp14:editId="29DDED0D">
                    <wp:simplePos x="0" y="0"/>
                    <wp:positionH relativeFrom="column">
                      <wp:posOffset>4103370</wp:posOffset>
                    </wp:positionH>
                    <wp:positionV relativeFrom="paragraph">
                      <wp:posOffset>2540</wp:posOffset>
                    </wp:positionV>
                    <wp:extent cx="1252220" cy="51308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52220" cy="513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1DBCA4A" w14:textId="77777777" w:rsidR="00D652CC" w:rsidRPr="00B64D12" w:rsidRDefault="00D652CC" w:rsidP="00D652CC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000000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64D12">
                                  <w:rPr>
                                    <w:b/>
                                    <w:outline/>
                                    <w:color w:val="000000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KP-00</w:t>
                                </w:r>
                                <w:r>
                                  <w:rPr>
                                    <w:b/>
                                    <w:outline/>
                                    <w:color w:val="000000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23.1pt;margin-top:.2pt;width:98.6pt;height: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" filled="f" stroked="f">
                    <v:textbox>
                      <w:txbxContent>
                        <w:p w14:paraId="41DBCA4A" w14:textId="77777777" w:rsidR="00D652CC" w:rsidRPr="00B64D12" w:rsidRDefault="00D652CC" w:rsidP="00D652CC">
                          <w:pPr>
                            <w:jc w:val="center"/>
                            <w:rPr>
                              <w:b/>
                              <w:outline/>
                              <w:color w:val="000000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B64D12">
                            <w:rPr>
                              <w:b/>
                              <w:outline/>
                              <w:color w:val="000000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KP-00</w:t>
                          </w:r>
                          <w:r>
                            <w:rPr>
                              <w:b/>
                              <w:outline/>
                              <w:color w:val="000000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5483E" w:rsidRPr="007947FF">
            <w:rPr>
              <w:rFonts w:ascii="Times New Roman" w:hAnsi="Times New Roman" w:cs="Times New Roman"/>
              <w:spacing w:val="60"/>
              <w:sz w:val="28"/>
            </w:rPr>
            <w:t xml:space="preserve">UNIVERSITAS ANDALAS </w:t>
          </w:r>
        </w:p>
        <w:p w14:paraId="1CF054EB" w14:textId="77777777" w:rsidR="0005483E" w:rsidRPr="007947FF" w:rsidRDefault="0005483E" w:rsidP="0071615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FAKULTAS TEKNOLOGI INFORMASI</w:t>
          </w:r>
        </w:p>
        <w:p w14:paraId="4AF6816E" w14:textId="77777777" w:rsidR="0005483E" w:rsidRPr="007947FF" w:rsidRDefault="0005483E" w:rsidP="0071615F">
          <w:pPr>
            <w:pStyle w:val="Head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color w:val="1F497D" w:themeColor="text2"/>
              <w:sz w:val="36"/>
            </w:rPr>
            <w:t>JURUSAN</w:t>
          </w:r>
          <w:r w:rsidRPr="007947FF">
            <w:rPr>
              <w:rFonts w:ascii="Times New Roman" w:hAnsi="Times New Roman" w:cs="Times New Roman"/>
              <w:color w:val="1F497D" w:themeColor="text2"/>
              <w:sz w:val="36"/>
            </w:rPr>
            <w:t xml:space="preserve"> SISTEM INFORMASI</w:t>
          </w:r>
        </w:p>
        <w:p w14:paraId="6DD02C6E" w14:textId="77777777" w:rsidR="0005483E" w:rsidRPr="00E00DCA" w:rsidRDefault="0005483E" w:rsidP="0071615F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E00DCA">
            <w:rPr>
              <w:rFonts w:ascii="Times New Roman" w:hAnsi="Times New Roman" w:cs="Times New Roman"/>
            </w:rPr>
            <w:t xml:space="preserve">Kampus </w:t>
          </w:r>
          <w:r>
            <w:rPr>
              <w:rFonts w:ascii="Times New Roman" w:hAnsi="Times New Roman" w:cs="Times New Roman"/>
            </w:rPr>
            <w:t>Universitas Andalas,</w:t>
          </w:r>
          <w:r w:rsidRPr="00E00DCA">
            <w:rPr>
              <w:rFonts w:ascii="Times New Roman" w:hAnsi="Times New Roman" w:cs="Times New Roman"/>
            </w:rPr>
            <w:t xml:space="preserve"> Limau Manis, </w:t>
          </w:r>
          <w:r>
            <w:rPr>
              <w:rFonts w:ascii="Times New Roman" w:hAnsi="Times New Roman" w:cs="Times New Roman"/>
            </w:rPr>
            <w:t>Padang, Kode Pos</w:t>
          </w:r>
          <w:r w:rsidRPr="00E00DCA">
            <w:rPr>
              <w:rFonts w:ascii="Times New Roman" w:hAnsi="Times New Roman" w:cs="Times New Roman"/>
            </w:rPr>
            <w:t xml:space="preserve"> 25163</w:t>
          </w:r>
        </w:p>
        <w:p w14:paraId="66455F23" w14:textId="77777777" w:rsidR="0005483E" w:rsidRPr="00964BC0" w:rsidRDefault="0005483E" w:rsidP="0071615F">
          <w:pPr>
            <w:pStyle w:val="Header"/>
            <w:spacing w:line="276" w:lineRule="auto"/>
            <w:rPr>
              <w:i/>
            </w:rPr>
          </w:pPr>
          <w:r>
            <w:rPr>
              <w:rFonts w:ascii="Times New Roman" w:hAnsi="Times New Roman" w:cs="Times New Roman"/>
              <w:i/>
              <w:sz w:val="22"/>
              <w:lang w:val="id-ID"/>
            </w:rPr>
            <w:t>Email: jurusan_si@fti.unand.ac.id</w:t>
          </w:r>
          <w:r w:rsidRPr="00964BC0">
            <w:rPr>
              <w:rFonts w:ascii="Times New Roman" w:hAnsi="Times New Roman" w:cs="Times New Roman"/>
              <w:i/>
              <w:sz w:val="22"/>
            </w:rPr>
            <w:t xml:space="preserve"> </w:t>
          </w:r>
          <w:r>
            <w:rPr>
              <w:rFonts w:ascii="Times New Roman" w:hAnsi="Times New Roman" w:cs="Times New Roman"/>
              <w:i/>
              <w:sz w:val="22"/>
              <w:lang w:val="id-ID"/>
            </w:rPr>
            <w:t xml:space="preserve"> dan  </w:t>
          </w:r>
          <w:r w:rsidRPr="00964BC0">
            <w:rPr>
              <w:rFonts w:ascii="Times New Roman" w:hAnsi="Times New Roman" w:cs="Times New Roman"/>
              <w:i/>
              <w:sz w:val="22"/>
            </w:rPr>
            <w:t>website: http://</w:t>
          </w:r>
          <w:r>
            <w:rPr>
              <w:rFonts w:ascii="Times New Roman" w:hAnsi="Times New Roman" w:cs="Times New Roman"/>
              <w:i/>
              <w:sz w:val="22"/>
            </w:rPr>
            <w:t>si.</w:t>
          </w:r>
          <w:r w:rsidRPr="00964BC0">
            <w:rPr>
              <w:rFonts w:ascii="Times New Roman" w:hAnsi="Times New Roman" w:cs="Times New Roman"/>
              <w:i/>
              <w:sz w:val="22"/>
            </w:rPr>
            <w:t>fti.unand.ac.id</w:t>
          </w:r>
        </w:p>
      </w:tc>
    </w:tr>
  </w:tbl>
  <w:p w14:paraId="0591A03E" w14:textId="77777777" w:rsidR="007E0EB3" w:rsidRDefault="007E0E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74D05"/>
    <w:multiLevelType w:val="hybridMultilevel"/>
    <w:tmpl w:val="D31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45"/>
    <w:rsid w:val="0001344C"/>
    <w:rsid w:val="00042CD0"/>
    <w:rsid w:val="0005483E"/>
    <w:rsid w:val="00083C45"/>
    <w:rsid w:val="001B5D4D"/>
    <w:rsid w:val="0024725F"/>
    <w:rsid w:val="002F13E0"/>
    <w:rsid w:val="00374CCE"/>
    <w:rsid w:val="00392FCC"/>
    <w:rsid w:val="00534E47"/>
    <w:rsid w:val="00561AE9"/>
    <w:rsid w:val="00625A66"/>
    <w:rsid w:val="006564FB"/>
    <w:rsid w:val="006E40E5"/>
    <w:rsid w:val="00745541"/>
    <w:rsid w:val="007947FF"/>
    <w:rsid w:val="007E0EB3"/>
    <w:rsid w:val="00802A84"/>
    <w:rsid w:val="00964BC0"/>
    <w:rsid w:val="009A2551"/>
    <w:rsid w:val="009C4145"/>
    <w:rsid w:val="00AF59A8"/>
    <w:rsid w:val="00BD7FE2"/>
    <w:rsid w:val="00C646CD"/>
    <w:rsid w:val="00D43494"/>
    <w:rsid w:val="00D652CC"/>
    <w:rsid w:val="00DA3DEE"/>
    <w:rsid w:val="00E00DCA"/>
    <w:rsid w:val="00E25727"/>
    <w:rsid w:val="00E8118D"/>
    <w:rsid w:val="00ED49A0"/>
    <w:rsid w:val="00EE2C85"/>
    <w:rsid w:val="00EE7F9F"/>
    <w:rsid w:val="00F065F5"/>
    <w:rsid w:val="00F2737D"/>
    <w:rsid w:val="00F83B15"/>
    <w:rsid w:val="00F90DA3"/>
    <w:rsid w:val="00FB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856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OwnCloud\KP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\CloudStorage\OwnCloud\KP\Kop Surat Jurusan SI.dotx</Template>
  <TotalTime>11</TotalTime>
  <Pages>1</Pages>
  <Words>194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Andalas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Husnil Kamil</dc:creator>
  <cp:keywords/>
  <dc:description/>
  <cp:lastModifiedBy>Husnil Kamil</cp:lastModifiedBy>
  <cp:revision>5</cp:revision>
  <cp:lastPrinted>2013-01-17T05:24:00Z</cp:lastPrinted>
  <dcterms:created xsi:type="dcterms:W3CDTF">2013-08-28T14:03:00Z</dcterms:created>
  <dcterms:modified xsi:type="dcterms:W3CDTF">2013-12-17T03:36:00Z</dcterms:modified>
</cp:coreProperties>
</file>